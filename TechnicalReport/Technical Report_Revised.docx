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0BA87" w14:textId="77777777" w:rsidR="006E34AF" w:rsidRDefault="00425AF2" w:rsidP="006E34AF">
      <w:pPr>
        <w:pStyle w:val="IOPTitle"/>
        <w:spacing w:after="0"/>
        <w:rPr>
          <w:rStyle w:val="IOPTitleChar"/>
          <w:b/>
        </w:rPr>
      </w:pPr>
      <w:bookmarkStart w:id="0" w:name="_Hlk53411157"/>
      <w:r>
        <w:rPr>
          <w:rStyle w:val="IOPTitleChar"/>
          <w:b/>
        </w:rPr>
        <w:t xml:space="preserve">Predictive Analysis of Wine Data Providing Solution to a Business Problem </w:t>
      </w:r>
      <w:bookmarkEnd w:id="0"/>
    </w:p>
    <w:p w14:paraId="7D60AC6C" w14:textId="77777777" w:rsidR="006E34AF" w:rsidRPr="006E34AF" w:rsidRDefault="00425AF2" w:rsidP="006E34AF">
      <w:pPr>
        <w:pStyle w:val="IOPTitle"/>
        <w:spacing w:line="240" w:lineRule="auto"/>
        <w:rPr>
          <w:sz w:val="28"/>
          <w:szCs w:val="28"/>
        </w:rPr>
      </w:pPr>
      <w:r w:rsidRPr="006E34AF">
        <w:rPr>
          <w:sz w:val="28"/>
          <w:szCs w:val="28"/>
        </w:rPr>
        <w:t>An analytics workflow on predicting wine quality using their physicochemical features</w:t>
      </w:r>
    </w:p>
    <w:p w14:paraId="00C3B435" w14:textId="77777777" w:rsidR="00D43152" w:rsidRDefault="00425AF2" w:rsidP="00D43152">
      <w:pPr>
        <w:pStyle w:val="IOPAuthor"/>
        <w:rPr>
          <w:vertAlign w:val="superscript"/>
        </w:rPr>
      </w:pPr>
      <w:r>
        <w:t>Yao Luo</w:t>
      </w:r>
      <w:r>
        <w:rPr>
          <w:vertAlign w:val="superscript"/>
        </w:rPr>
        <w:t>1</w:t>
      </w:r>
    </w:p>
    <w:p w14:paraId="6EE50A3A" w14:textId="77777777" w:rsidR="00D43152" w:rsidRDefault="00425AF2" w:rsidP="00D43152">
      <w:pPr>
        <w:pStyle w:val="IOPAff"/>
      </w:pPr>
      <w:r>
        <w:rPr>
          <w:vertAlign w:val="superscript"/>
        </w:rPr>
        <w:t xml:space="preserve">1 </w:t>
      </w:r>
      <w:r w:rsidR="002B6356">
        <w:t>Farmer School of Business, Miami University, Oxford, OH, USA</w:t>
      </w:r>
    </w:p>
    <w:p w14:paraId="63C63D05" w14:textId="77777777" w:rsidR="00D74B07" w:rsidRDefault="00D74B07" w:rsidP="00D43152">
      <w:pPr>
        <w:pStyle w:val="IOPAff"/>
      </w:pPr>
    </w:p>
    <w:p w14:paraId="471FC80D" w14:textId="77777777" w:rsidR="00D43152" w:rsidRPr="00D43152" w:rsidRDefault="00425AF2" w:rsidP="00D43152">
      <w:pPr>
        <w:pStyle w:val="IOPAff"/>
      </w:pPr>
      <w:r>
        <w:t xml:space="preserve">E-mail: </w:t>
      </w:r>
      <w:r w:rsidR="002B6356">
        <w:t>luoy25@miamioh.edu</w:t>
      </w:r>
    </w:p>
    <w:p w14:paraId="294A6F65" w14:textId="77777777" w:rsidR="00D74B07" w:rsidRDefault="00D74B07" w:rsidP="00D43152">
      <w:pPr>
        <w:pStyle w:val="IOPAff"/>
      </w:pPr>
    </w:p>
    <w:p w14:paraId="27A032E9" w14:textId="77777777" w:rsidR="00D74B07" w:rsidRDefault="00425AF2" w:rsidP="00D74B07">
      <w:pPr>
        <w:pStyle w:val="IOPH1"/>
      </w:pPr>
      <w:r>
        <w:t>Abstract</w:t>
      </w:r>
    </w:p>
    <w:p w14:paraId="47CDD77B" w14:textId="2EE453BC" w:rsidR="00F7603D" w:rsidRDefault="00425AF2" w:rsidP="00942DC0">
      <w:pPr>
        <w:pStyle w:val="IOPAbsText"/>
        <w:rPr>
          <w:noProof/>
        </w:rPr>
      </w:pPr>
      <w:r>
        <w:rPr>
          <w:noProof/>
        </w:rPr>
        <w:t>A business problem was brought up by the sales team of a wine company</w:t>
      </w:r>
      <w:r w:rsidR="00B974D9">
        <w:rPr>
          <w:noProof/>
        </w:rPr>
        <w:t>, Miami Wine</w:t>
      </w:r>
      <w:r>
        <w:rPr>
          <w:noProof/>
        </w:rPr>
        <w:t xml:space="preserve">. </w:t>
      </w:r>
      <w:r w:rsidR="00B974D9">
        <w:rPr>
          <w:noProof/>
        </w:rPr>
        <w:t xml:space="preserve">Miami Wine </w:t>
      </w:r>
      <w:r>
        <w:rPr>
          <w:noProof/>
        </w:rPr>
        <w:t xml:space="preserve">is looking to cut costs by only bringing in experts for high-quality wine but are lacking the power of predicting the quality of the wine before bringing in experts. In this article, a complete analytics workflow will be presented, focusing on </w:t>
      </w:r>
      <w:r w:rsidR="00D31A7D">
        <w:rPr>
          <w:noProof/>
        </w:rPr>
        <w:t>u</w:t>
      </w:r>
      <w:r>
        <w:rPr>
          <w:noProof/>
        </w:rPr>
        <w:t xml:space="preserve">nderstanding and processing the data, </w:t>
      </w:r>
      <w:r w:rsidR="00D31A7D">
        <w:rPr>
          <w:noProof/>
        </w:rPr>
        <w:t>a</w:t>
      </w:r>
      <w:r>
        <w:rPr>
          <w:noProof/>
        </w:rPr>
        <w:t xml:space="preserve">nalytical methods and tools, </w:t>
      </w:r>
      <w:r w:rsidR="00D31A7D">
        <w:rPr>
          <w:noProof/>
        </w:rPr>
        <w:t>r</w:t>
      </w:r>
      <w:r w:rsidR="00B974D9">
        <w:rPr>
          <w:noProof/>
        </w:rPr>
        <w:t>esults, and limitations for</w:t>
      </w:r>
      <w:r>
        <w:rPr>
          <w:noProof/>
        </w:rPr>
        <w:t xml:space="preserve"> the proposed business problem. A multiple linear regression model </w:t>
      </w:r>
      <w:r w:rsidR="00D31A7D">
        <w:rPr>
          <w:noProof/>
        </w:rPr>
        <w:t>is</w:t>
      </w:r>
      <w:r>
        <w:rPr>
          <w:noProof/>
        </w:rPr>
        <w:t xml:space="preserve"> presented as the solution and several statistical metrics will be used to evaluate the significance of the model and its prediction power. How the </w:t>
      </w:r>
      <w:r w:rsidR="00CC5976">
        <w:rPr>
          <w:noProof/>
        </w:rPr>
        <w:t>proposed solution</w:t>
      </w:r>
      <w:r>
        <w:rPr>
          <w:noProof/>
        </w:rPr>
        <w:t xml:space="preserve"> will create gain and reduce pain to the sales team as well as how the model can be implemented and improved will be discussed. The inevitable limitations of the model will also be discussed, and recommendations for improvements to the </w:t>
      </w:r>
      <w:r w:rsidR="00B974D9">
        <w:rPr>
          <w:noProof/>
        </w:rPr>
        <w:t xml:space="preserve">current </w:t>
      </w:r>
      <w:r>
        <w:rPr>
          <w:noProof/>
        </w:rPr>
        <w:t>model will</w:t>
      </w:r>
      <w:r w:rsidR="00B974D9">
        <w:rPr>
          <w:noProof/>
        </w:rPr>
        <w:t xml:space="preserve"> also</w:t>
      </w:r>
      <w:r>
        <w:rPr>
          <w:noProof/>
        </w:rPr>
        <w:t xml:space="preserve"> be given. </w:t>
      </w:r>
    </w:p>
    <w:p w14:paraId="3ED0646C" w14:textId="77777777" w:rsidR="005223F4" w:rsidRDefault="00425AF2" w:rsidP="005223F4">
      <w:pPr>
        <w:pStyle w:val="IOPKwd"/>
      </w:pPr>
      <w:r>
        <w:t xml:space="preserve">Keywords: </w:t>
      </w:r>
      <w:r w:rsidR="002B6356">
        <w:t>UCI Wine data</w:t>
      </w:r>
      <w:r w:rsidR="001F1676">
        <w:t xml:space="preserve"> </w:t>
      </w:r>
      <w:r w:rsidR="001F1676" w:rsidRPr="00B33C55">
        <w:rPr>
          <w:vertAlign w:val="superscript"/>
        </w:rPr>
        <w:t>[1]</w:t>
      </w:r>
      <w:r w:rsidR="002B6356">
        <w:t>, Business</w:t>
      </w:r>
      <w:r w:rsidR="006560A5">
        <w:t xml:space="preserve"> Applications</w:t>
      </w:r>
      <w:r w:rsidR="007E111C">
        <w:t xml:space="preserve">, Multiple Linear Regression, Stepwise, Evaluation, Limitations, </w:t>
      </w:r>
      <w:r w:rsidR="00CD2B96">
        <w:t xml:space="preserve">Predictive Modelling, Analytics Workflow, Methods, Reproducibility </w:t>
      </w:r>
    </w:p>
    <w:p w14:paraId="5BA95BCC" w14:textId="77777777" w:rsidR="005223F4" w:rsidRDefault="005223F4" w:rsidP="005223F4">
      <w:pPr>
        <w:pStyle w:val="IOPKwd"/>
      </w:pPr>
    </w:p>
    <w:p w14:paraId="0B3395C7" w14:textId="77777777" w:rsidR="004D2E4E" w:rsidRDefault="004D2E4E" w:rsidP="005223F4">
      <w:pPr>
        <w:pStyle w:val="IOPAbsText"/>
        <w:sectPr w:rsidR="004D2E4E" w:rsidSect="003A5833">
          <w:headerReference w:type="default" r:id="rId7"/>
          <w:footerReference w:type="default" r:id="rId8"/>
          <w:pgSz w:w="11906" w:h="16838"/>
          <w:pgMar w:top="2098" w:right="907" w:bottom="1474" w:left="907" w:header="709" w:footer="709" w:gutter="0"/>
          <w:cols w:space="708"/>
          <w:docGrid w:linePitch="360"/>
        </w:sectPr>
      </w:pPr>
    </w:p>
    <w:p w14:paraId="55059FA6" w14:textId="77777777" w:rsidR="00A40AFB" w:rsidRDefault="00425AF2" w:rsidP="00A40AFB">
      <w:pPr>
        <w:pStyle w:val="IOPH1"/>
      </w:pPr>
      <w:r>
        <w:t xml:space="preserve">1. </w:t>
      </w:r>
      <w:r w:rsidR="009E28C2">
        <w:t>Background</w:t>
      </w:r>
    </w:p>
    <w:p w14:paraId="53CA9186" w14:textId="77777777" w:rsidR="006028CB" w:rsidRDefault="00425AF2" w:rsidP="006028CB">
      <w:pPr>
        <w:pStyle w:val="IOPText"/>
        <w:rPr>
          <w:noProof/>
        </w:rPr>
      </w:pPr>
      <w:r>
        <w:rPr>
          <w:noProof/>
        </w:rPr>
        <w:t xml:space="preserve">Miami Wine is a well-known wine company that produces and sells Vinho Verdo wine globally. To advertise the wine's quality, the company brings in wine experts to examine the wine and its expert rating will be a market point of the wine. The company's sales team realized that it is very costly to bring in experts for every single wine they produced. </w:t>
      </w:r>
      <w:r w:rsidR="007E707C">
        <w:rPr>
          <w:noProof/>
        </w:rPr>
        <w:t xml:space="preserve">The </w:t>
      </w:r>
      <w:r>
        <w:rPr>
          <w:noProof/>
        </w:rPr>
        <w:t>current analyst on the</w:t>
      </w:r>
      <w:r w:rsidR="007E707C">
        <w:rPr>
          <w:noProof/>
        </w:rPr>
        <w:t xml:space="preserve"> company's sales team has been </w:t>
      </w:r>
      <w:r>
        <w:rPr>
          <w:noProof/>
        </w:rPr>
        <w:t>trying to find a way</w:t>
      </w:r>
      <w:r w:rsidR="007E707C">
        <w:rPr>
          <w:noProof/>
        </w:rPr>
        <w:t xml:space="preserve"> to </w:t>
      </w:r>
      <w:r>
        <w:rPr>
          <w:noProof/>
        </w:rPr>
        <w:t>lower the expert rating costs</w:t>
      </w:r>
      <w:r w:rsidR="007E707C">
        <w:rPr>
          <w:noProof/>
        </w:rPr>
        <w:t xml:space="preserve">. One of the suggestions is that they would like to reduce the </w:t>
      </w:r>
      <w:r>
        <w:rPr>
          <w:noProof/>
        </w:rPr>
        <w:t>amount of wine that needed to be rated by an expert</w:t>
      </w:r>
      <w:r w:rsidR="007E707C">
        <w:rPr>
          <w:noProof/>
        </w:rPr>
        <w:t>. They realized that some of the wine ended up with low expert ratings, meaning that the</w:t>
      </w:r>
      <w:r w:rsidR="00EF2A95">
        <w:rPr>
          <w:noProof/>
        </w:rPr>
        <w:t>se ratings</w:t>
      </w:r>
      <w:r w:rsidR="007E707C">
        <w:rPr>
          <w:noProof/>
        </w:rPr>
        <w:t xml:space="preserve"> are useless for advertising</w:t>
      </w:r>
      <w:r>
        <w:rPr>
          <w:noProof/>
        </w:rPr>
        <w:t>, but they still have to spend money on bringing the experts in</w:t>
      </w:r>
      <w:r w:rsidR="007E707C">
        <w:rPr>
          <w:noProof/>
        </w:rPr>
        <w:t xml:space="preserve">. </w:t>
      </w:r>
      <w:r w:rsidR="00717AD2" w:rsidRPr="00717AD2">
        <w:rPr>
          <w:noProof/>
        </w:rPr>
        <w:t xml:space="preserve">This may not seem to be a problem for just one wine, but it gets very costly for a large amount of wine that the </w:t>
      </w:r>
      <w:r w:rsidR="00717AD2">
        <w:rPr>
          <w:noProof/>
        </w:rPr>
        <w:t xml:space="preserve">company </w:t>
      </w:r>
      <w:r w:rsidR="00717AD2" w:rsidRPr="00717AD2">
        <w:rPr>
          <w:noProof/>
        </w:rPr>
        <w:t>produce</w:t>
      </w:r>
      <w:r w:rsidR="00717AD2">
        <w:rPr>
          <w:noProof/>
        </w:rPr>
        <w:t>d</w:t>
      </w:r>
      <w:r w:rsidR="00717AD2" w:rsidRPr="00717AD2">
        <w:rPr>
          <w:noProof/>
        </w:rPr>
        <w:t>.</w:t>
      </w:r>
      <w:r w:rsidR="00717AD2">
        <w:rPr>
          <w:noProof/>
        </w:rPr>
        <w:t xml:space="preserve"> </w:t>
      </w:r>
      <w:r w:rsidR="007E707C">
        <w:rPr>
          <w:noProof/>
        </w:rPr>
        <w:t>The sales team suggest</w:t>
      </w:r>
      <w:r w:rsidR="00EF2A95">
        <w:rPr>
          <w:noProof/>
        </w:rPr>
        <w:t>ed</w:t>
      </w:r>
      <w:r w:rsidR="007E707C">
        <w:rPr>
          <w:noProof/>
        </w:rPr>
        <w:t xml:space="preserve"> not bring in experts for the wine that is</w:t>
      </w:r>
      <w:r w:rsidR="00420972">
        <w:rPr>
          <w:noProof/>
        </w:rPr>
        <w:t xml:space="preserve"> </w:t>
      </w:r>
      <w:r w:rsidR="007E707C">
        <w:rPr>
          <w:noProof/>
        </w:rPr>
        <w:t>like</w:t>
      </w:r>
      <w:r w:rsidR="00EF2A95">
        <w:rPr>
          <w:noProof/>
        </w:rPr>
        <w:t>ly</w:t>
      </w:r>
      <w:r w:rsidR="007E707C">
        <w:rPr>
          <w:noProof/>
        </w:rPr>
        <w:t xml:space="preserve"> to receive </w:t>
      </w:r>
      <w:r w:rsidR="00420972">
        <w:rPr>
          <w:noProof/>
        </w:rPr>
        <w:t xml:space="preserve">a </w:t>
      </w:r>
      <w:r w:rsidR="007E707C">
        <w:rPr>
          <w:noProof/>
        </w:rPr>
        <w:t xml:space="preserve">low rating. </w:t>
      </w:r>
    </w:p>
    <w:p w14:paraId="1D3DA2F0" w14:textId="77777777" w:rsidR="00825183" w:rsidRDefault="00825183" w:rsidP="006028CB">
      <w:pPr>
        <w:pStyle w:val="IOPText"/>
        <w:rPr>
          <w:noProof/>
        </w:rPr>
      </w:pPr>
    </w:p>
    <w:p w14:paraId="60A0A22F" w14:textId="77777777" w:rsidR="0055274C" w:rsidRDefault="00425AF2" w:rsidP="006028CB">
      <w:pPr>
        <w:pStyle w:val="IOPText"/>
        <w:rPr>
          <w:noProof/>
        </w:rPr>
      </w:pPr>
      <w:r>
        <w:rPr>
          <w:noProof/>
        </w:rPr>
        <w:t xml:space="preserve">The issue </w:t>
      </w:r>
      <w:r w:rsidR="00EF2A95">
        <w:rPr>
          <w:noProof/>
        </w:rPr>
        <w:t>for the sales team is</w:t>
      </w:r>
      <w:r>
        <w:rPr>
          <w:noProof/>
        </w:rPr>
        <w:t xml:space="preserve"> that the</w:t>
      </w:r>
      <w:r w:rsidR="00EF2A95">
        <w:rPr>
          <w:noProof/>
        </w:rPr>
        <w:t>y</w:t>
      </w:r>
      <w:r>
        <w:rPr>
          <w:noProof/>
        </w:rPr>
        <w:t xml:space="preserve"> lack the power in knowing and predicting how each wine will be rated by the expert. They have no </w:t>
      </w:r>
      <w:r w:rsidR="00420972">
        <w:rPr>
          <w:noProof/>
        </w:rPr>
        <w:t xml:space="preserve">idea </w:t>
      </w:r>
      <w:r>
        <w:rPr>
          <w:noProof/>
        </w:rPr>
        <w:t xml:space="preserve">whether </w:t>
      </w:r>
      <w:r w:rsidR="00420972">
        <w:rPr>
          <w:noProof/>
        </w:rPr>
        <w:t>each wine</w:t>
      </w:r>
      <w:r>
        <w:rPr>
          <w:noProof/>
        </w:rPr>
        <w:t xml:space="preserve"> will be rated high or low before getting an expert. However, they have historical data on the expert ratings on both red and white wines they produced as well as the chemical features of th</w:t>
      </w:r>
      <w:r w:rsidR="00420972">
        <w:rPr>
          <w:noProof/>
        </w:rPr>
        <w:t>is</w:t>
      </w:r>
      <w:r>
        <w:rPr>
          <w:noProof/>
        </w:rPr>
        <w:t xml:space="preserve"> wine. They wonder</w:t>
      </w:r>
      <w:r w:rsidR="00420972">
        <w:rPr>
          <w:noProof/>
        </w:rPr>
        <w:t>ed</w:t>
      </w:r>
      <w:r>
        <w:rPr>
          <w:noProof/>
        </w:rPr>
        <w:t xml:space="preserve"> if it is possible to make predictions of the quality ratings only using the chemical features of the wine. </w:t>
      </w:r>
    </w:p>
    <w:p w14:paraId="0D7ACC7B" w14:textId="77777777" w:rsidR="00825183" w:rsidRDefault="00825183" w:rsidP="006028CB">
      <w:pPr>
        <w:pStyle w:val="IOPText"/>
        <w:rPr>
          <w:noProof/>
        </w:rPr>
      </w:pPr>
    </w:p>
    <w:p w14:paraId="3B033146" w14:textId="77777777" w:rsidR="00EF2A95" w:rsidRDefault="00425AF2" w:rsidP="006028CB">
      <w:pPr>
        <w:pStyle w:val="IOPText"/>
        <w:rPr>
          <w:noProof/>
        </w:rPr>
      </w:pPr>
      <w:r>
        <w:rPr>
          <w:noProof/>
        </w:rPr>
        <w:t xml:space="preserve">In this article, the wine data will be analyzed and a solution will be provided to the wine company’s sales team targeting their needs. The analytics workflow will be introduced from preprocessing the data to evaluating the solution. Some discussions and the drawback of the solution will also be mentioned in the later section of the article. </w:t>
      </w:r>
    </w:p>
    <w:p w14:paraId="048612D0" w14:textId="77777777" w:rsidR="005F3CB5" w:rsidRDefault="005F3CB5" w:rsidP="006028CB">
      <w:pPr>
        <w:pStyle w:val="IOPText"/>
        <w:rPr>
          <w:noProof/>
        </w:rPr>
      </w:pPr>
    </w:p>
    <w:p w14:paraId="268C7AE0" w14:textId="77777777" w:rsidR="009E28C2" w:rsidRDefault="00425AF2" w:rsidP="00E55D40">
      <w:pPr>
        <w:pStyle w:val="IOPH1"/>
      </w:pPr>
      <w:r>
        <w:lastRenderedPageBreak/>
        <w:t>2. Data</w:t>
      </w:r>
      <w:r w:rsidR="0034515D">
        <w:t xml:space="preserve"> &amp; Pre-processing</w:t>
      </w:r>
    </w:p>
    <w:p w14:paraId="76529786" w14:textId="2BB0D8A5" w:rsidR="00E55D40" w:rsidRDefault="00425AF2" w:rsidP="00E55D40">
      <w:pPr>
        <w:pStyle w:val="IOPText"/>
        <w:rPr>
          <w:noProof/>
        </w:rPr>
      </w:pPr>
      <w:r w:rsidRPr="00E55D40">
        <w:rPr>
          <w:noProof/>
        </w:rPr>
        <w:t>The original data</w:t>
      </w:r>
      <w:r w:rsidR="00B33C55">
        <w:rPr>
          <w:noProof/>
        </w:rPr>
        <w:t xml:space="preserve"> </w:t>
      </w:r>
      <w:r w:rsidR="001F1676" w:rsidRPr="00B33C55">
        <w:rPr>
          <w:noProof/>
          <w:vertAlign w:val="superscript"/>
        </w:rPr>
        <w:t>[2]</w:t>
      </w:r>
      <w:r w:rsidR="0034515D">
        <w:rPr>
          <w:noProof/>
        </w:rPr>
        <w:t xml:space="preserve"> given</w:t>
      </w:r>
      <w:r w:rsidRPr="00E55D40">
        <w:rPr>
          <w:noProof/>
        </w:rPr>
        <w:t xml:space="preserve"> includes red and white wine data each in a separate CSV file. Both datasets ha</w:t>
      </w:r>
      <w:r w:rsidR="0034515D">
        <w:rPr>
          <w:noProof/>
        </w:rPr>
        <w:t>ve</w:t>
      </w:r>
      <w:r w:rsidRPr="00E55D40">
        <w:rPr>
          <w:noProof/>
        </w:rPr>
        <w:t xml:space="preserve"> 12 variables including 11 input variables on chemical features of the wine, and one output variable representing wine quality with scores between 0 to 10. </w:t>
      </w:r>
      <w:r>
        <w:rPr>
          <w:noProof/>
        </w:rPr>
        <w:t xml:space="preserve">Missing data was checked by summing all blank rows in each column for both datasets using tidyverse library and no missing value was found in </w:t>
      </w:r>
      <w:r w:rsidR="002A717E">
        <w:rPr>
          <w:noProof/>
        </w:rPr>
        <w:t>either</w:t>
      </w:r>
      <w:r>
        <w:rPr>
          <w:noProof/>
        </w:rPr>
        <w:t xml:space="preserve"> datasets. Therefore no additional imputation was needed.</w:t>
      </w:r>
    </w:p>
    <w:p w14:paraId="598BD9B4" w14:textId="77777777" w:rsidR="0009106C" w:rsidRDefault="0009106C" w:rsidP="0009106C">
      <w:pPr>
        <w:pStyle w:val="IOPText"/>
        <w:ind w:firstLine="0"/>
        <w:rPr>
          <w:noProof/>
        </w:rPr>
      </w:pPr>
    </w:p>
    <w:p w14:paraId="652BA920" w14:textId="0DA3A071" w:rsidR="005F3CB5" w:rsidRDefault="00425AF2" w:rsidP="00E55D40">
      <w:pPr>
        <w:pStyle w:val="IOPText"/>
        <w:rPr>
          <w:noProof/>
        </w:rPr>
      </w:pPr>
      <w:r w:rsidRPr="00E55D40">
        <w:rPr>
          <w:noProof/>
        </w:rPr>
        <w:t>Since both datasets have the same data structure</w:t>
      </w:r>
      <w:r w:rsidR="00E55D40">
        <w:rPr>
          <w:noProof/>
        </w:rPr>
        <w:t xml:space="preserve"> without any missing values</w:t>
      </w:r>
      <w:r w:rsidRPr="00E55D40">
        <w:rPr>
          <w:noProof/>
        </w:rPr>
        <w:t xml:space="preserve">, they were combined into one dataset called </w:t>
      </w:r>
      <w:r w:rsidRPr="00337502">
        <w:rPr>
          <w:i/>
          <w:iCs/>
          <w:noProof/>
        </w:rPr>
        <w:t>wine</w:t>
      </w:r>
      <w:r w:rsidR="002A717E">
        <w:rPr>
          <w:i/>
          <w:iCs/>
          <w:noProof/>
        </w:rPr>
        <w:t xml:space="preserve"> </w:t>
      </w:r>
      <w:r w:rsidR="004F52C1" w:rsidRPr="00B33C55">
        <w:rPr>
          <w:noProof/>
          <w:vertAlign w:val="superscript"/>
        </w:rPr>
        <w:t>[3]</w:t>
      </w:r>
      <w:r w:rsidRPr="00E55D40">
        <w:rPr>
          <w:noProof/>
        </w:rPr>
        <w:t>. A new dummy variable</w:t>
      </w:r>
      <w:r w:rsidR="00E55D40" w:rsidRPr="00E55D40">
        <w:rPr>
          <w:noProof/>
        </w:rPr>
        <w:t xml:space="preserve"> </w:t>
      </w:r>
      <w:r w:rsidR="00E55D40" w:rsidRPr="00337502">
        <w:rPr>
          <w:i/>
          <w:iCs/>
          <w:noProof/>
        </w:rPr>
        <w:t>wine.type</w:t>
      </w:r>
      <w:r w:rsidRPr="00E55D40">
        <w:rPr>
          <w:noProof/>
        </w:rPr>
        <w:t xml:space="preserve"> was created representing whether the wine was a red or white wine with white wine coded as the base. </w:t>
      </w:r>
      <w:r w:rsidR="00E55D40" w:rsidRPr="00E55D40">
        <w:rPr>
          <w:noProof/>
        </w:rPr>
        <w:t xml:space="preserve">The final dataset has 6497 observations of 13 variables with </w:t>
      </w:r>
      <w:r w:rsidR="00E55D40" w:rsidRPr="00337502">
        <w:rPr>
          <w:i/>
          <w:iCs/>
          <w:noProof/>
        </w:rPr>
        <w:t>wine.type</w:t>
      </w:r>
      <w:r w:rsidR="00E55D40" w:rsidRPr="00E55D40">
        <w:rPr>
          <w:noProof/>
        </w:rPr>
        <w:t xml:space="preserve"> being </w:t>
      </w:r>
      <w:r w:rsidR="003F724E">
        <w:rPr>
          <w:noProof/>
        </w:rPr>
        <w:t xml:space="preserve">a </w:t>
      </w:r>
      <w:r w:rsidR="00E55D40" w:rsidRPr="00E55D40">
        <w:rPr>
          <w:noProof/>
        </w:rPr>
        <w:t>factor while all other variables being numeric</w:t>
      </w:r>
      <w:r w:rsidR="004C1F8F">
        <w:rPr>
          <w:noProof/>
        </w:rPr>
        <w:t xml:space="preserve"> (Figure 1)</w:t>
      </w:r>
      <w:r w:rsidR="00E55D40" w:rsidRPr="00E55D40">
        <w:rPr>
          <w:noProof/>
        </w:rPr>
        <w:t>.</w:t>
      </w:r>
    </w:p>
    <w:p w14:paraId="57042F8D" w14:textId="77777777" w:rsidR="004F6EE4" w:rsidRDefault="00425AF2" w:rsidP="00E55D40">
      <w:pPr>
        <w:pStyle w:val="IOPText"/>
        <w:rPr>
          <w:noProof/>
        </w:rPr>
      </w:pPr>
      <w:r w:rsidRPr="00E55D40">
        <w:rPr>
          <w:noProof/>
        </w:rPr>
        <w:t xml:space="preserve"> </w:t>
      </w:r>
    </w:p>
    <w:p w14:paraId="56A128E3" w14:textId="7428434E" w:rsidR="0009106C" w:rsidRDefault="00425AF2" w:rsidP="006E34AF">
      <w:pPr>
        <w:pStyle w:val="IOPText"/>
        <w:ind w:firstLine="0"/>
        <w:jc w:val="center"/>
        <w:rPr>
          <w:noProof/>
        </w:rPr>
      </w:pPr>
      <w:r>
        <w:rPr>
          <w:noProof/>
        </w:rPr>
        <w:drawing>
          <wp:inline distT="0" distB="0" distL="0" distR="0" wp14:anchorId="17A949FE" wp14:editId="5488636C">
            <wp:extent cx="1417320" cy="216368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144279"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443065" cy="2202983"/>
                    </a:xfrm>
                    <a:prstGeom prst="rect">
                      <a:avLst/>
                    </a:prstGeom>
                    <a:noFill/>
                    <a:ln>
                      <a:noFill/>
                    </a:ln>
                  </pic:spPr>
                </pic:pic>
              </a:graphicData>
            </a:graphic>
          </wp:inline>
        </w:drawing>
      </w:r>
    </w:p>
    <w:p w14:paraId="47AAFF85" w14:textId="77777777" w:rsidR="00F006CD" w:rsidRDefault="00F006CD" w:rsidP="006E34AF">
      <w:pPr>
        <w:pStyle w:val="IOPText"/>
        <w:ind w:firstLine="0"/>
        <w:jc w:val="center"/>
        <w:rPr>
          <w:noProof/>
        </w:rPr>
      </w:pPr>
    </w:p>
    <w:p w14:paraId="7FAA5F2F" w14:textId="77777777" w:rsidR="0009106C" w:rsidRPr="00561E1D" w:rsidRDefault="00425AF2" w:rsidP="0009106C">
      <w:pPr>
        <w:pStyle w:val="IOPText"/>
        <w:ind w:firstLine="0"/>
        <w:jc w:val="center"/>
        <w:rPr>
          <w:noProof/>
          <w:sz w:val="18"/>
          <w:szCs w:val="18"/>
        </w:rPr>
      </w:pPr>
      <w:r w:rsidRPr="0009106C">
        <w:rPr>
          <w:b/>
          <w:bCs/>
          <w:noProof/>
        </w:rPr>
        <w:t>Figure</w:t>
      </w:r>
      <w:r w:rsidR="00697B72">
        <w:rPr>
          <w:b/>
          <w:bCs/>
          <w:noProof/>
        </w:rPr>
        <w:t xml:space="preserve"> 1</w:t>
      </w:r>
      <w:r w:rsidRPr="0009106C">
        <w:rPr>
          <w:b/>
          <w:bCs/>
          <w:noProof/>
        </w:rPr>
        <w:t>.</w:t>
      </w:r>
      <w:r>
        <w:rPr>
          <w:noProof/>
        </w:rPr>
        <w:t xml:space="preserve"> </w:t>
      </w:r>
      <w:r w:rsidRPr="00561E1D">
        <w:rPr>
          <w:i/>
          <w:iCs/>
          <w:noProof/>
          <w:sz w:val="18"/>
          <w:szCs w:val="18"/>
        </w:rPr>
        <w:t>The metadata for the finalized wine dataset</w:t>
      </w:r>
    </w:p>
    <w:p w14:paraId="46127C4B" w14:textId="77777777" w:rsidR="0009106C" w:rsidRDefault="0009106C" w:rsidP="00625B6F">
      <w:pPr>
        <w:pStyle w:val="IOPText"/>
        <w:ind w:firstLine="0"/>
        <w:rPr>
          <w:noProof/>
        </w:rPr>
      </w:pPr>
    </w:p>
    <w:p w14:paraId="4E372A94" w14:textId="77777777" w:rsidR="00E55D40" w:rsidRDefault="00425AF2" w:rsidP="00E55D40">
      <w:pPr>
        <w:pStyle w:val="IOPText"/>
        <w:rPr>
          <w:noProof/>
        </w:rPr>
      </w:pPr>
      <w:r>
        <w:rPr>
          <w:noProof/>
        </w:rPr>
        <w:t xml:space="preserve">To explore the data more, </w:t>
      </w:r>
      <w:r w:rsidRPr="00337502">
        <w:rPr>
          <w:i/>
          <w:iCs/>
          <w:noProof/>
        </w:rPr>
        <w:t>DataExplorer</w:t>
      </w:r>
      <w:r>
        <w:rPr>
          <w:noProof/>
        </w:rPr>
        <w:t xml:space="preserve"> library</w:t>
      </w:r>
      <w:r w:rsidR="004F52C1">
        <w:rPr>
          <w:noProof/>
        </w:rPr>
        <w:t xml:space="preserve"> </w:t>
      </w:r>
      <w:r w:rsidR="004F52C1" w:rsidRPr="00B33C55">
        <w:rPr>
          <w:noProof/>
          <w:vertAlign w:val="superscript"/>
        </w:rPr>
        <w:t>[4]</w:t>
      </w:r>
      <w:r w:rsidR="00B33C55">
        <w:rPr>
          <w:noProof/>
        </w:rPr>
        <w:t xml:space="preserve"> </w:t>
      </w:r>
      <w:r>
        <w:rPr>
          <w:noProof/>
        </w:rPr>
        <w:t xml:space="preserve">was used to generate </w:t>
      </w:r>
      <w:r w:rsidR="00AD0B15">
        <w:rPr>
          <w:noProof/>
        </w:rPr>
        <w:t xml:space="preserve">scatter plots, histograms, and bar plots using </w:t>
      </w:r>
      <w:r w:rsidR="00AD0B15" w:rsidRPr="00337502">
        <w:rPr>
          <w:i/>
          <w:iCs/>
          <w:noProof/>
        </w:rPr>
        <w:t>plot_scatterplot</w:t>
      </w:r>
      <w:r w:rsidR="00AD0B15">
        <w:rPr>
          <w:noProof/>
        </w:rPr>
        <w:t xml:space="preserve">, </w:t>
      </w:r>
      <w:r w:rsidR="00AD0B15" w:rsidRPr="00337502">
        <w:rPr>
          <w:i/>
          <w:iCs/>
          <w:noProof/>
        </w:rPr>
        <w:t>plot_histogram</w:t>
      </w:r>
      <w:r w:rsidR="00AD0B15">
        <w:rPr>
          <w:noProof/>
        </w:rPr>
        <w:t xml:space="preserve">, and </w:t>
      </w:r>
      <w:r w:rsidR="00AD0B15" w:rsidRPr="00337502">
        <w:rPr>
          <w:i/>
          <w:iCs/>
          <w:noProof/>
        </w:rPr>
        <w:t>plot_bar</w:t>
      </w:r>
      <w:r w:rsidR="00AD0B15">
        <w:rPr>
          <w:noProof/>
        </w:rPr>
        <w:t xml:space="preserve"> functions respectively. No obvious trend or relationships were observed through the scatterplots generated</w:t>
      </w:r>
      <w:r w:rsidR="001D5424">
        <w:rPr>
          <w:noProof/>
        </w:rPr>
        <w:t xml:space="preserve"> (Figure 2 &amp; Figure 3)</w:t>
      </w:r>
      <w:r w:rsidR="00AD0B15">
        <w:rPr>
          <w:noProof/>
        </w:rPr>
        <w:t>. From the histogram</w:t>
      </w:r>
      <w:r w:rsidR="001D5424">
        <w:rPr>
          <w:noProof/>
        </w:rPr>
        <w:t xml:space="preserve"> (Figure 4)</w:t>
      </w:r>
      <w:r w:rsidR="00AD0B15">
        <w:rPr>
          <w:noProof/>
        </w:rPr>
        <w:t>, most numeric variables appeared to be right-skewed and unimodal which makes sense since these chemical variables can not have negative values. Both PH and quality variables appeared to be normally distributed. Total sulfur dioxide seemed to have a bimodal distribution.</w:t>
      </w:r>
    </w:p>
    <w:p w14:paraId="356947BB" w14:textId="77777777" w:rsidR="00625B6F" w:rsidRDefault="00625B6F" w:rsidP="00E55D40">
      <w:pPr>
        <w:pStyle w:val="IOPText"/>
        <w:rPr>
          <w:noProof/>
        </w:rPr>
      </w:pPr>
    </w:p>
    <w:p w14:paraId="05F64D29" w14:textId="77777777" w:rsidR="007C7F85" w:rsidRDefault="007C7F85" w:rsidP="00E5683A">
      <w:pPr>
        <w:pStyle w:val="IOPText"/>
        <w:jc w:val="center"/>
        <w:rPr>
          <w:noProof/>
        </w:rPr>
      </w:pPr>
    </w:p>
    <w:p w14:paraId="1A3617ED" w14:textId="4DC2BB88" w:rsidR="00F006CD" w:rsidRDefault="00425AF2" w:rsidP="00F006CD">
      <w:pPr>
        <w:pStyle w:val="IOPText"/>
        <w:jc w:val="center"/>
        <w:rPr>
          <w:noProof/>
        </w:rPr>
      </w:pPr>
      <w:r>
        <w:rPr>
          <w:noProof/>
        </w:rPr>
        <w:drawing>
          <wp:inline distT="0" distB="0" distL="0" distR="0" wp14:anchorId="0F5B1163" wp14:editId="33B6ACB3">
            <wp:extent cx="2797720" cy="202692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17296"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819527" cy="2042719"/>
                    </a:xfrm>
                    <a:prstGeom prst="rect">
                      <a:avLst/>
                    </a:prstGeom>
                    <a:noFill/>
                    <a:ln>
                      <a:noFill/>
                    </a:ln>
                  </pic:spPr>
                </pic:pic>
              </a:graphicData>
            </a:graphic>
          </wp:inline>
        </w:drawing>
      </w:r>
    </w:p>
    <w:p w14:paraId="2D9B6F4F" w14:textId="5B5D0A55" w:rsidR="00E5683A" w:rsidRDefault="00425AF2" w:rsidP="00AF389B">
      <w:pPr>
        <w:pStyle w:val="IOPText"/>
        <w:jc w:val="center"/>
        <w:rPr>
          <w:i/>
          <w:iCs/>
          <w:noProof/>
          <w:sz w:val="18"/>
          <w:szCs w:val="18"/>
        </w:rPr>
      </w:pPr>
      <w:r w:rsidRPr="0009106C">
        <w:rPr>
          <w:b/>
          <w:bCs/>
          <w:noProof/>
        </w:rPr>
        <w:t>Figure</w:t>
      </w:r>
      <w:r w:rsidR="00697B72">
        <w:rPr>
          <w:b/>
          <w:bCs/>
          <w:noProof/>
        </w:rPr>
        <w:t xml:space="preserve"> 2</w:t>
      </w:r>
      <w:r w:rsidRPr="0009106C">
        <w:rPr>
          <w:b/>
          <w:bCs/>
          <w:noProof/>
        </w:rPr>
        <w:t>.</w:t>
      </w:r>
      <w:r>
        <w:rPr>
          <w:noProof/>
        </w:rPr>
        <w:t xml:space="preserve"> </w:t>
      </w:r>
      <w:r w:rsidRPr="00561E1D">
        <w:rPr>
          <w:i/>
          <w:iCs/>
          <w:noProof/>
          <w:sz w:val="18"/>
          <w:szCs w:val="18"/>
        </w:rPr>
        <w:t>Scatterplots for input variables against quality (1)</w:t>
      </w:r>
    </w:p>
    <w:p w14:paraId="1B62580A" w14:textId="77777777" w:rsidR="007C7F85" w:rsidRPr="00AF389B" w:rsidRDefault="007C7F85" w:rsidP="00AF389B">
      <w:pPr>
        <w:pStyle w:val="IOPText"/>
        <w:jc w:val="center"/>
        <w:rPr>
          <w:i/>
          <w:iCs/>
          <w:noProof/>
          <w:sz w:val="18"/>
          <w:szCs w:val="18"/>
        </w:rPr>
      </w:pPr>
    </w:p>
    <w:p w14:paraId="3F09EE8F" w14:textId="77777777" w:rsidR="00AF389B" w:rsidRDefault="00AF389B" w:rsidP="00E5683A">
      <w:pPr>
        <w:pStyle w:val="IOPText"/>
        <w:jc w:val="center"/>
        <w:rPr>
          <w:noProof/>
        </w:rPr>
      </w:pPr>
    </w:p>
    <w:p w14:paraId="5403F7E1" w14:textId="2DFFEA0D" w:rsidR="00F006CD" w:rsidRPr="00E5683A" w:rsidRDefault="00425AF2" w:rsidP="00F006CD">
      <w:pPr>
        <w:pStyle w:val="IOPText"/>
        <w:jc w:val="center"/>
        <w:rPr>
          <w:noProof/>
        </w:rPr>
      </w:pPr>
      <w:r>
        <w:rPr>
          <w:noProof/>
        </w:rPr>
        <w:drawing>
          <wp:inline distT="0" distB="0" distL="0" distR="0" wp14:anchorId="020C2F8A" wp14:editId="288872D0">
            <wp:extent cx="2924513" cy="2006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99471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928464" cy="2009311"/>
                    </a:xfrm>
                    <a:prstGeom prst="rect">
                      <a:avLst/>
                    </a:prstGeom>
                    <a:noFill/>
                    <a:ln>
                      <a:noFill/>
                    </a:ln>
                  </pic:spPr>
                </pic:pic>
              </a:graphicData>
            </a:graphic>
          </wp:inline>
        </w:drawing>
      </w:r>
    </w:p>
    <w:p w14:paraId="724064D6" w14:textId="26D84676" w:rsidR="0009106C" w:rsidRDefault="00425AF2" w:rsidP="0009106C">
      <w:pPr>
        <w:pStyle w:val="IOPText"/>
        <w:jc w:val="center"/>
        <w:rPr>
          <w:i/>
          <w:iCs/>
          <w:noProof/>
          <w:sz w:val="18"/>
          <w:szCs w:val="18"/>
        </w:rPr>
      </w:pPr>
      <w:r w:rsidRPr="0009106C">
        <w:rPr>
          <w:b/>
          <w:bCs/>
          <w:noProof/>
        </w:rPr>
        <w:t>Figure</w:t>
      </w:r>
      <w:r w:rsidR="00697B72">
        <w:rPr>
          <w:b/>
          <w:bCs/>
          <w:noProof/>
        </w:rPr>
        <w:t xml:space="preserve"> 3</w:t>
      </w:r>
      <w:r w:rsidRPr="0009106C">
        <w:rPr>
          <w:b/>
          <w:bCs/>
          <w:noProof/>
        </w:rPr>
        <w:t>.</w:t>
      </w:r>
      <w:r>
        <w:rPr>
          <w:noProof/>
        </w:rPr>
        <w:t xml:space="preserve"> </w:t>
      </w:r>
      <w:r w:rsidRPr="00561E1D">
        <w:rPr>
          <w:i/>
          <w:iCs/>
          <w:noProof/>
          <w:sz w:val="18"/>
          <w:szCs w:val="18"/>
        </w:rPr>
        <w:t>Scatterplots for input variables against quality (2)</w:t>
      </w:r>
    </w:p>
    <w:p w14:paraId="5213D3A4" w14:textId="77777777" w:rsidR="007C7F85" w:rsidRPr="0009106C" w:rsidRDefault="007C7F85" w:rsidP="0009106C">
      <w:pPr>
        <w:pStyle w:val="IOPText"/>
        <w:jc w:val="center"/>
        <w:rPr>
          <w:i/>
          <w:iCs/>
          <w:noProof/>
        </w:rPr>
      </w:pPr>
    </w:p>
    <w:p w14:paraId="2B696499" w14:textId="77777777" w:rsidR="00625B6F" w:rsidRDefault="00625B6F" w:rsidP="00E55D40">
      <w:pPr>
        <w:pStyle w:val="IOPText"/>
        <w:rPr>
          <w:noProof/>
        </w:rPr>
      </w:pPr>
    </w:p>
    <w:p w14:paraId="12AC9433" w14:textId="4E51AA52" w:rsidR="00F006CD" w:rsidRPr="00E5683A" w:rsidRDefault="00425AF2" w:rsidP="00F006CD">
      <w:pPr>
        <w:pStyle w:val="IOPText"/>
        <w:jc w:val="center"/>
        <w:rPr>
          <w:noProof/>
        </w:rPr>
      </w:pPr>
      <w:r>
        <w:rPr>
          <w:noProof/>
        </w:rPr>
        <w:drawing>
          <wp:inline distT="0" distB="0" distL="0" distR="0" wp14:anchorId="15A95974" wp14:editId="1CD970FD">
            <wp:extent cx="2974623" cy="201506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08156"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993057" cy="2027554"/>
                    </a:xfrm>
                    <a:prstGeom prst="rect">
                      <a:avLst/>
                    </a:prstGeom>
                    <a:noFill/>
                    <a:ln>
                      <a:noFill/>
                    </a:ln>
                  </pic:spPr>
                </pic:pic>
              </a:graphicData>
            </a:graphic>
          </wp:inline>
        </w:drawing>
      </w:r>
    </w:p>
    <w:p w14:paraId="4476AFB8" w14:textId="77777777" w:rsidR="00D831DE" w:rsidRDefault="00425AF2" w:rsidP="005F3CB5">
      <w:pPr>
        <w:pStyle w:val="IOPText"/>
        <w:jc w:val="center"/>
        <w:rPr>
          <w:noProof/>
        </w:rPr>
      </w:pPr>
      <w:r w:rsidRPr="0009106C">
        <w:rPr>
          <w:b/>
          <w:bCs/>
          <w:noProof/>
        </w:rPr>
        <w:t>Figure</w:t>
      </w:r>
      <w:r w:rsidR="00697B72">
        <w:rPr>
          <w:b/>
          <w:bCs/>
          <w:noProof/>
        </w:rPr>
        <w:t xml:space="preserve"> 4</w:t>
      </w:r>
      <w:r w:rsidRPr="0009106C">
        <w:rPr>
          <w:b/>
          <w:bCs/>
          <w:noProof/>
        </w:rPr>
        <w:t>.</w:t>
      </w:r>
      <w:r>
        <w:rPr>
          <w:noProof/>
        </w:rPr>
        <w:t xml:space="preserve"> </w:t>
      </w:r>
      <w:r w:rsidRPr="00561E1D">
        <w:rPr>
          <w:i/>
          <w:iCs/>
          <w:noProof/>
          <w:sz w:val="18"/>
          <w:szCs w:val="18"/>
        </w:rPr>
        <w:t>Histogram for distribution of all numerical variables</w:t>
      </w:r>
    </w:p>
    <w:p w14:paraId="2976D18C" w14:textId="77777777" w:rsidR="00F006CD" w:rsidRPr="00E55D40" w:rsidRDefault="00F006CD" w:rsidP="005F3CB5">
      <w:pPr>
        <w:pStyle w:val="IOPText"/>
        <w:rPr>
          <w:noProof/>
        </w:rPr>
      </w:pPr>
    </w:p>
    <w:p w14:paraId="6CA212D4" w14:textId="77777777" w:rsidR="009E28C2" w:rsidRDefault="00425AF2" w:rsidP="009E28C2">
      <w:pPr>
        <w:pStyle w:val="IOPH1"/>
      </w:pPr>
      <w:r>
        <w:t>3. Methods</w:t>
      </w:r>
    </w:p>
    <w:p w14:paraId="20B93119" w14:textId="54EA0064" w:rsidR="009E28C2" w:rsidRDefault="00425AF2" w:rsidP="009E28C2">
      <w:pPr>
        <w:pStyle w:val="IOPText"/>
        <w:rPr>
          <w:noProof/>
        </w:rPr>
      </w:pPr>
      <w:r>
        <w:rPr>
          <w:noProof/>
        </w:rPr>
        <w:t xml:space="preserve">The method used modeling is a multiple linear regression as </w:t>
      </w:r>
      <w:r w:rsidR="00C977D0">
        <w:rPr>
          <w:noProof/>
        </w:rPr>
        <w:t xml:space="preserve">such models generally have low variance. </w:t>
      </w:r>
      <w:r w:rsidR="005218AD">
        <w:rPr>
          <w:noProof/>
        </w:rPr>
        <w:t>Before modeling the</w:t>
      </w:r>
      <w:r w:rsidR="00394E20">
        <w:rPr>
          <w:noProof/>
        </w:rPr>
        <w:t xml:space="preserve"> finalized </w:t>
      </w:r>
      <w:r w:rsidR="005218AD">
        <w:rPr>
          <w:noProof/>
        </w:rPr>
        <w:t xml:space="preserve">wine </w:t>
      </w:r>
      <w:r w:rsidR="00394E20">
        <w:rPr>
          <w:noProof/>
        </w:rPr>
        <w:t>data, a training and validation split was performed</w:t>
      </w:r>
      <w:r w:rsidR="00C977D0">
        <w:rPr>
          <w:noProof/>
        </w:rPr>
        <w:t xml:space="preserve"> so that the prediction capacity can be evaluated </w:t>
      </w:r>
      <w:r w:rsidR="00C977D0">
        <w:rPr>
          <w:noProof/>
        </w:rPr>
        <w:lastRenderedPageBreak/>
        <w:t>later on</w:t>
      </w:r>
      <w:r w:rsidR="00394E20">
        <w:rPr>
          <w:noProof/>
        </w:rPr>
        <w:t>. The wine dataset was split into 75% training data and 25% testing data. The final training data was stored in a dataframe name</w:t>
      </w:r>
      <w:r w:rsidR="00337502">
        <w:rPr>
          <w:noProof/>
        </w:rPr>
        <w:t>d</w:t>
      </w:r>
      <w:r w:rsidR="00394E20" w:rsidRPr="00337502">
        <w:rPr>
          <w:i/>
          <w:iCs/>
          <w:noProof/>
        </w:rPr>
        <w:t xml:space="preserve"> train</w:t>
      </w:r>
      <w:r w:rsidR="00394E20">
        <w:rPr>
          <w:noProof/>
        </w:rPr>
        <w:t xml:space="preserve"> with 4873 rows. The final validation data was stored in a dataframe name</w:t>
      </w:r>
      <w:r w:rsidR="00337502">
        <w:rPr>
          <w:noProof/>
        </w:rPr>
        <w:t>d</w:t>
      </w:r>
      <w:r w:rsidR="00394E20">
        <w:rPr>
          <w:noProof/>
        </w:rPr>
        <w:t xml:space="preserve"> </w:t>
      </w:r>
      <w:r w:rsidR="00394E20" w:rsidRPr="00337502">
        <w:rPr>
          <w:i/>
          <w:iCs/>
          <w:noProof/>
        </w:rPr>
        <w:t>valid</w:t>
      </w:r>
      <w:r w:rsidR="00394E20">
        <w:rPr>
          <w:noProof/>
        </w:rPr>
        <w:t xml:space="preserve"> with 1624 rows. </w:t>
      </w:r>
    </w:p>
    <w:p w14:paraId="7B9D5D14" w14:textId="77777777" w:rsidR="00825183" w:rsidRDefault="00825183" w:rsidP="009E28C2">
      <w:pPr>
        <w:pStyle w:val="IOPText"/>
        <w:rPr>
          <w:noProof/>
        </w:rPr>
      </w:pPr>
    </w:p>
    <w:p w14:paraId="63A44C6B" w14:textId="22B6718D" w:rsidR="00764827" w:rsidRDefault="00425AF2" w:rsidP="00B27888">
      <w:pPr>
        <w:pStyle w:val="IOPText"/>
        <w:rPr>
          <w:noProof/>
        </w:rPr>
      </w:pPr>
      <w:r>
        <w:rPr>
          <w:noProof/>
        </w:rPr>
        <w:t xml:space="preserve">To model the </w:t>
      </w:r>
      <w:r w:rsidR="00825183">
        <w:rPr>
          <w:noProof/>
        </w:rPr>
        <w:t xml:space="preserve">finalized data, a regression model was created. </w:t>
      </w:r>
      <w:r w:rsidR="00221FB9">
        <w:rPr>
          <w:noProof/>
        </w:rPr>
        <w:t xml:space="preserve">Only the </w:t>
      </w:r>
      <w:r w:rsidR="00221FB9" w:rsidRPr="00337502">
        <w:rPr>
          <w:i/>
          <w:iCs/>
          <w:noProof/>
        </w:rPr>
        <w:t>train</w:t>
      </w:r>
      <w:r w:rsidR="00221FB9">
        <w:rPr>
          <w:noProof/>
        </w:rPr>
        <w:t xml:space="preserve"> data was used for the creation of the model. </w:t>
      </w:r>
      <w:r w:rsidR="00825183">
        <w:rPr>
          <w:noProof/>
        </w:rPr>
        <w:t>A full model using all variables w</w:t>
      </w:r>
      <w:r w:rsidR="00221FB9">
        <w:rPr>
          <w:noProof/>
        </w:rPr>
        <w:t>as first</w:t>
      </w:r>
      <w:r w:rsidR="00825183">
        <w:rPr>
          <w:noProof/>
        </w:rPr>
        <w:t xml:space="preserve"> generated using the multiple linear regression </w:t>
      </w:r>
      <w:r w:rsidR="00825183" w:rsidRPr="00337502">
        <w:rPr>
          <w:i/>
          <w:iCs/>
          <w:noProof/>
        </w:rPr>
        <w:t>lm</w:t>
      </w:r>
      <w:r w:rsidR="00825183">
        <w:rPr>
          <w:noProof/>
        </w:rPr>
        <w:t xml:space="preserve"> functions. </w:t>
      </w:r>
      <w:r w:rsidR="00221FB9">
        <w:rPr>
          <w:noProof/>
        </w:rPr>
        <w:t xml:space="preserve">From there, </w:t>
      </w:r>
      <w:r w:rsidR="00B27888">
        <w:rPr>
          <w:noProof/>
        </w:rPr>
        <w:t>stepwise</w:t>
      </w:r>
      <w:r w:rsidR="00825183">
        <w:rPr>
          <w:noProof/>
        </w:rPr>
        <w:t xml:space="preserve"> </w:t>
      </w:r>
      <w:r w:rsidR="00B27888">
        <w:rPr>
          <w:noProof/>
        </w:rPr>
        <w:t>selection</w:t>
      </w:r>
      <w:r w:rsidR="00825183">
        <w:rPr>
          <w:noProof/>
        </w:rPr>
        <w:t xml:space="preserve"> was</w:t>
      </w:r>
      <w:r w:rsidR="00B27888">
        <w:rPr>
          <w:noProof/>
        </w:rPr>
        <w:t xml:space="preserve"> used to</w:t>
      </w:r>
      <w:r w:rsidR="00825183">
        <w:rPr>
          <w:noProof/>
        </w:rPr>
        <w:t xml:space="preserve"> </w:t>
      </w:r>
      <w:r w:rsidR="00B27888">
        <w:rPr>
          <w:noProof/>
        </w:rPr>
        <w:t>improve the</w:t>
      </w:r>
      <w:r w:rsidR="00C977D0">
        <w:rPr>
          <w:noProof/>
        </w:rPr>
        <w:t xml:space="preserve"> full model</w:t>
      </w:r>
      <w:r w:rsidR="00825183">
        <w:rPr>
          <w:noProof/>
        </w:rPr>
        <w:t xml:space="preserve"> using  the </w:t>
      </w:r>
      <w:r w:rsidR="00825183" w:rsidRPr="00337502">
        <w:rPr>
          <w:i/>
          <w:iCs/>
          <w:noProof/>
        </w:rPr>
        <w:t>MASS</w:t>
      </w:r>
      <w:r w:rsidR="00825183">
        <w:rPr>
          <w:noProof/>
        </w:rPr>
        <w:t xml:space="preserve"> library</w:t>
      </w:r>
      <w:r w:rsidR="004F52C1">
        <w:rPr>
          <w:noProof/>
        </w:rPr>
        <w:t xml:space="preserve"> </w:t>
      </w:r>
      <w:r w:rsidR="004F52C1" w:rsidRPr="00B33C55">
        <w:rPr>
          <w:noProof/>
          <w:vertAlign w:val="superscript"/>
        </w:rPr>
        <w:t>[5]</w:t>
      </w:r>
      <w:r w:rsidR="00825183">
        <w:rPr>
          <w:noProof/>
        </w:rPr>
        <w:t xml:space="preserve"> with the direction set to </w:t>
      </w:r>
      <w:r w:rsidR="00B27888">
        <w:rPr>
          <w:noProof/>
        </w:rPr>
        <w:t>both directions</w:t>
      </w:r>
      <w:r w:rsidR="00825183">
        <w:rPr>
          <w:noProof/>
        </w:rPr>
        <w:t xml:space="preserve">.  </w:t>
      </w:r>
    </w:p>
    <w:p w14:paraId="3FAC493F" w14:textId="77777777" w:rsidR="00717AD2" w:rsidRDefault="00425AF2" w:rsidP="00717AD2">
      <w:pPr>
        <w:pStyle w:val="IOPH1"/>
      </w:pPr>
      <w:r>
        <w:t xml:space="preserve">4. </w:t>
      </w:r>
      <w:r w:rsidR="00A10ACC">
        <w:t xml:space="preserve">Analytics </w:t>
      </w:r>
      <w:r>
        <w:t>Result</w:t>
      </w:r>
    </w:p>
    <w:p w14:paraId="4F82C071" w14:textId="77777777" w:rsidR="00717AD2" w:rsidRDefault="00425AF2" w:rsidP="00717AD2">
      <w:pPr>
        <w:pStyle w:val="IOPText"/>
        <w:rPr>
          <w:noProof/>
        </w:rPr>
      </w:pPr>
      <w:r>
        <w:rPr>
          <w:noProof/>
        </w:rPr>
        <w:t>A statistical model is</w:t>
      </w:r>
      <w:r w:rsidRPr="00BB5DB9">
        <w:rPr>
          <w:noProof/>
        </w:rPr>
        <w:t xml:space="preserve"> provide</w:t>
      </w:r>
      <w:r>
        <w:rPr>
          <w:noProof/>
        </w:rPr>
        <w:t>d to</w:t>
      </w:r>
      <w:r w:rsidRPr="00BB5DB9">
        <w:rPr>
          <w:noProof/>
        </w:rPr>
        <w:t xml:space="preserve"> the sales team with some levels of prediction power on expert ratings using the chemical features of the wine. In this way, the sales team will only need to </w:t>
      </w:r>
      <w:r w:rsidR="00337502">
        <w:rPr>
          <w:noProof/>
        </w:rPr>
        <w:t>collect</w:t>
      </w:r>
      <w:r w:rsidRPr="00BB5DB9">
        <w:rPr>
          <w:noProof/>
        </w:rPr>
        <w:t xml:space="preserve"> the chemical features of each new wine they produced and run it through the model to get an estimation of the predicted expert rating to help the sales team on deciding whether they are going to actually bring in the expert for </w:t>
      </w:r>
      <w:r w:rsidR="00337502">
        <w:rPr>
          <w:noProof/>
        </w:rPr>
        <w:t>that</w:t>
      </w:r>
      <w:r w:rsidRPr="00BB5DB9">
        <w:rPr>
          <w:noProof/>
        </w:rPr>
        <w:t xml:space="preserve"> particular wine. </w:t>
      </w:r>
    </w:p>
    <w:p w14:paraId="60F4784C" w14:textId="77777777" w:rsidR="00E43408" w:rsidRDefault="00E43408" w:rsidP="00E43408">
      <w:pPr>
        <w:pStyle w:val="IOPText"/>
        <w:ind w:firstLine="0"/>
        <w:rPr>
          <w:noProof/>
        </w:rPr>
      </w:pPr>
    </w:p>
    <w:p w14:paraId="148F9638" w14:textId="77777777" w:rsidR="003F724E" w:rsidRDefault="00425AF2" w:rsidP="003F724E">
      <w:pPr>
        <w:pStyle w:val="IOPText"/>
        <w:rPr>
          <w:noProof/>
        </w:rPr>
      </w:pPr>
      <w:r>
        <w:rPr>
          <w:noProof/>
        </w:rPr>
        <w:t xml:space="preserve">The final stepwise model was </w:t>
      </w:r>
      <w:r w:rsidR="00717AD2">
        <w:rPr>
          <w:noProof/>
        </w:rPr>
        <w:t xml:space="preserve">a </w:t>
      </w:r>
      <w:r>
        <w:rPr>
          <w:noProof/>
        </w:rPr>
        <w:t xml:space="preserve">multiple linear regression with 10 inputs and can be expressed by the equation below: </w:t>
      </w:r>
    </w:p>
    <w:p w14:paraId="6382B0DE" w14:textId="77777777" w:rsidR="003F724E" w:rsidRDefault="003F724E" w:rsidP="003F724E">
      <w:pPr>
        <w:pStyle w:val="IOPText"/>
        <w:rPr>
          <w:noProof/>
        </w:rPr>
      </w:pPr>
    </w:p>
    <w:p w14:paraId="27C81C47" w14:textId="77777777" w:rsidR="003F724E" w:rsidRPr="00DD214A" w:rsidRDefault="0069451B" w:rsidP="00DD214A">
      <w:pPr>
        <w:pStyle w:val="IOPText"/>
        <w:rPr>
          <w:rStyle w:val="mi"/>
          <w:rFonts w:eastAsiaTheme="minorEastAsia"/>
          <w:noProof/>
          <w:color w:val="555555"/>
          <w:sz w:val="25"/>
          <w:szCs w:val="25"/>
          <w:bdr w:val="none" w:sz="0" w:space="0" w:color="auto" w:frame="1"/>
          <w:shd w:val="clear" w:color="auto" w:fill="FFFFFF"/>
        </w:rPr>
      </w:pPr>
      <m:oMathPara>
        <m:oMath>
          <m:sSup>
            <m:sSupPr>
              <m:ctrlPr>
                <w:rPr>
                  <w:rStyle w:val="mo"/>
                  <w:rFonts w:ascii="Cambria Math" w:hAnsi="Cambria Math" w:cs="Helvetica"/>
                  <w:color w:val="555555"/>
                  <w:sz w:val="25"/>
                  <w:szCs w:val="25"/>
                  <w:bdr w:val="none" w:sz="0" w:space="0" w:color="auto" w:frame="1"/>
                  <w:shd w:val="clear" w:color="auto" w:fill="FFFFFF"/>
                </w:rPr>
              </m:ctrlPr>
            </m:sSupPr>
            <m:e>
              <m:r>
                <w:rPr>
                  <w:rStyle w:val="mi"/>
                  <w:rFonts w:ascii="Cambria Math" w:hAnsi="Cambria Math" w:cs="Helvetica"/>
                  <w:color w:val="555555"/>
                  <w:sz w:val="25"/>
                  <w:szCs w:val="25"/>
                  <w:bdr w:val="none" w:sz="0" w:space="0" w:color="auto" w:frame="1"/>
                  <w:shd w:val="clear" w:color="auto" w:fill="FFFFFF"/>
                </w:rPr>
                <m:t>Y</m:t>
              </m:r>
              <m:ctrlPr>
                <w:rPr>
                  <w:rStyle w:val="mi"/>
                  <w:rFonts w:ascii="Cambria Math" w:hAnsi="Cambria Math" w:cs="Helvetica"/>
                  <w:color w:val="555555"/>
                  <w:sz w:val="25"/>
                  <w:szCs w:val="25"/>
                  <w:bdr w:val="none" w:sz="0" w:space="0" w:color="auto" w:frame="1"/>
                  <w:shd w:val="clear" w:color="auto" w:fill="FFFFFF"/>
                </w:rPr>
              </m:ctrlPr>
            </m:e>
            <m:sup>
              <m:r>
                <m:rPr>
                  <m:sty m:val="p"/>
                </m:rPr>
                <w:rPr>
                  <w:rStyle w:val="mo"/>
                  <w:rFonts w:ascii="Cambria Math" w:hAnsi="Cambria Math"/>
                  <w:color w:val="555555"/>
                  <w:sz w:val="25"/>
                  <w:szCs w:val="25"/>
                  <w:bdr w:val="none" w:sz="0" w:space="0" w:color="auto" w:frame="1"/>
                  <w:shd w:val="clear" w:color="auto" w:fill="FFFFFF"/>
                </w:rPr>
                <m:t>=</m:t>
              </m:r>
            </m:sup>
          </m:sSup>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e>
            <m:sub>
              <m:r>
                <m:rPr>
                  <m:sty m:val="p"/>
                </m:rPr>
                <w:rPr>
                  <w:rStyle w:val="mn"/>
                  <w:rFonts w:ascii="Cambria Math" w:hAnsi="Cambria Math" w:cs="Helvetica"/>
                  <w:color w:val="555555"/>
                  <w:sz w:val="18"/>
                  <w:szCs w:val="18"/>
                  <w:bdr w:val="none" w:sz="0" w:space="0" w:color="auto" w:frame="1"/>
                  <w:shd w:val="clear" w:color="auto" w:fill="FFFFFF"/>
                </w:rPr>
                <m:t>0</m:t>
              </m:r>
            </m:sub>
          </m:sSub>
          <m:r>
            <m:rPr>
              <m:sty m:val="p"/>
            </m:rPr>
            <w:rPr>
              <w:rStyle w:val="mo"/>
              <w:rFonts w:ascii="Cambria Math" w:hAnsi="Cambria Math"/>
              <w:color w:val="555555"/>
              <w:sz w:val="25"/>
              <w:szCs w:val="25"/>
              <w:bdr w:val="none" w:sz="0" w:space="0" w:color="auto" w:frame="1"/>
              <w:shd w:val="clear" w:color="auto" w:fill="FFFFFF"/>
            </w:rPr>
            <m:t>+</m:t>
          </m:r>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1</m:t>
              </m:r>
            </m:sub>
          </m:sSub>
          <m:sSub>
            <m:sSubPr>
              <m:ctrlPr>
                <w:rPr>
                  <w:rStyle w:val="mi"/>
                  <w:rFonts w:ascii="Cambria Math" w:hAnsi="Cambria Math" w:cs="Helvetica"/>
                  <w:i/>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1</m:t>
              </m:r>
            </m:sub>
          </m:sSub>
          <m:r>
            <m:rPr>
              <m:sty m:val="p"/>
            </m:rPr>
            <w:rPr>
              <w:rStyle w:val="mo"/>
              <w:rFonts w:ascii="Cambria Math" w:hAnsi="Cambria Math"/>
              <w:color w:val="555555"/>
              <w:sz w:val="25"/>
              <w:szCs w:val="25"/>
              <w:bdr w:val="none" w:sz="0" w:space="0" w:color="auto" w:frame="1"/>
              <w:shd w:val="clear" w:color="auto" w:fill="FFFFFF"/>
            </w:rPr>
            <m:t>+</m:t>
          </m:r>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2</m:t>
              </m:r>
            </m:sub>
          </m:sSub>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2</m:t>
              </m:r>
            </m:sub>
          </m:sSub>
          <m:r>
            <m:rPr>
              <m:sty m:val="p"/>
            </m:rPr>
            <w:rPr>
              <w:rStyle w:val="mo"/>
              <w:rFonts w:ascii="Cambria Math" w:hAnsi="Cambria Math"/>
              <w:color w:val="555555"/>
              <w:sz w:val="25"/>
              <w:szCs w:val="25"/>
              <w:bdr w:val="none" w:sz="0" w:space="0" w:color="auto" w:frame="1"/>
              <w:shd w:val="clear" w:color="auto" w:fill="FFFFFF"/>
            </w:rPr>
            <m:t>+</m:t>
          </m:r>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3</m:t>
              </m:r>
            </m:sub>
          </m:sSub>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3</m:t>
              </m:r>
            </m:sub>
          </m:sSub>
          <m:r>
            <m:rPr>
              <m:sty m:val="p"/>
            </m:rPr>
            <w:rPr>
              <w:rStyle w:val="mo"/>
              <w:rFonts w:ascii="Cambria Math" w:hAnsi="Cambria Math"/>
              <w:color w:val="555555"/>
              <w:sz w:val="25"/>
              <w:szCs w:val="25"/>
              <w:bdr w:val="none" w:sz="0" w:space="0" w:color="auto" w:frame="1"/>
              <w:shd w:val="clear" w:color="auto" w:fill="FFFFFF"/>
            </w:rPr>
            <m:t>+</m:t>
          </m:r>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4</m:t>
              </m:r>
            </m:sub>
          </m:sSub>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4</m:t>
              </m:r>
            </m:sub>
          </m:sSub>
          <m:r>
            <m:rPr>
              <m:sty m:val="p"/>
            </m:rPr>
            <w:rPr>
              <w:rStyle w:val="mo"/>
              <w:rFonts w:ascii="Cambria Math" w:hAnsi="Cambria Math"/>
              <w:color w:val="555555"/>
              <w:sz w:val="25"/>
              <w:szCs w:val="25"/>
              <w:bdr w:val="none" w:sz="0" w:space="0" w:color="auto" w:frame="1"/>
              <w:shd w:val="clear" w:color="auto" w:fill="FFFFFF"/>
            </w:rPr>
            <m:t>+</m:t>
          </m:r>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5</m:t>
              </m:r>
            </m:sub>
          </m:sSub>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5</m:t>
              </m:r>
            </m:sub>
          </m:sSub>
          <m:r>
            <m:rPr>
              <m:sty m:val="p"/>
            </m:rPr>
            <w:rPr>
              <w:rStyle w:val="mo"/>
              <w:rFonts w:ascii="Cambria Math" w:hAnsi="Cambria Math"/>
              <w:color w:val="555555"/>
              <w:sz w:val="25"/>
              <w:szCs w:val="25"/>
              <w:bdr w:val="none" w:sz="0" w:space="0" w:color="auto" w:frame="1"/>
              <w:shd w:val="clear" w:color="auto" w:fill="FFFFFF"/>
            </w:rPr>
            <m:t>+</m:t>
          </m:r>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6</m:t>
              </m:r>
            </m:sub>
          </m:sSub>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6</m:t>
              </m:r>
            </m:sub>
          </m:sSub>
          <m:r>
            <m:rPr>
              <m:sty m:val="p"/>
            </m:rPr>
            <w:rPr>
              <w:rStyle w:val="mo"/>
              <w:rFonts w:ascii="Cambria Math" w:hAnsi="Cambria Math"/>
              <w:color w:val="555555"/>
              <w:sz w:val="25"/>
              <w:szCs w:val="25"/>
              <w:bdr w:val="none" w:sz="0" w:space="0" w:color="auto" w:frame="1"/>
              <w:shd w:val="clear" w:color="auto" w:fill="FFFFFF"/>
            </w:rPr>
            <m:t>+</m:t>
          </m:r>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7</m:t>
              </m:r>
            </m:sub>
          </m:sSub>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7</m:t>
              </m:r>
            </m:sub>
          </m:sSub>
          <m:r>
            <m:rPr>
              <m:sty m:val="p"/>
            </m:rPr>
            <w:rPr>
              <w:rStyle w:val="mo"/>
              <w:rFonts w:ascii="Cambria Math" w:hAnsi="Cambria Math"/>
              <w:color w:val="555555"/>
              <w:sz w:val="25"/>
              <w:szCs w:val="25"/>
              <w:bdr w:val="none" w:sz="0" w:space="0" w:color="auto" w:frame="1"/>
              <w:shd w:val="clear" w:color="auto" w:fill="FFFFFF"/>
            </w:rPr>
            <m:t>+</m:t>
          </m:r>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8</m:t>
              </m:r>
            </m:sub>
          </m:sSub>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8</m:t>
              </m:r>
            </m:sub>
          </m:sSub>
          <m:r>
            <m:rPr>
              <m:sty m:val="p"/>
            </m:rPr>
            <w:rPr>
              <w:rStyle w:val="mo"/>
              <w:rFonts w:ascii="Cambria Math" w:hAnsi="Cambria Math"/>
              <w:color w:val="555555"/>
              <w:sz w:val="25"/>
              <w:szCs w:val="25"/>
              <w:bdr w:val="none" w:sz="0" w:space="0" w:color="auto" w:frame="1"/>
              <w:shd w:val="clear" w:color="auto" w:fill="FFFFFF"/>
            </w:rPr>
            <m:t>+</m:t>
          </m:r>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9</m:t>
              </m:r>
            </m:sub>
          </m:sSub>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9</m:t>
              </m:r>
            </m:sub>
          </m:sSub>
          <m:r>
            <m:rPr>
              <m:sty m:val="p"/>
            </m:rPr>
            <w:rPr>
              <w:rStyle w:val="mo"/>
              <w:rFonts w:ascii="Cambria Math" w:hAnsi="Cambria Math"/>
              <w:color w:val="555555"/>
              <w:sz w:val="25"/>
              <w:szCs w:val="25"/>
              <w:bdr w:val="none" w:sz="0" w:space="0" w:color="auto" w:frame="1"/>
              <w:shd w:val="clear" w:color="auto" w:fill="FFFFFF"/>
            </w:rPr>
            <m:t>+</m:t>
          </m:r>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10</m:t>
              </m:r>
            </m:sub>
          </m:sSub>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10</m:t>
              </m:r>
            </m:sub>
          </m:sSub>
        </m:oMath>
      </m:oMathPara>
    </w:p>
    <w:p w14:paraId="42F18B49" w14:textId="77777777" w:rsidR="00DD214A" w:rsidRPr="00DD214A" w:rsidRDefault="00DD214A" w:rsidP="00DD214A">
      <w:pPr>
        <w:pStyle w:val="IOPText"/>
        <w:ind w:firstLine="0"/>
      </w:pPr>
    </w:p>
    <w:p w14:paraId="477951E6" w14:textId="0E3AEF49" w:rsidR="00DD214A" w:rsidRDefault="00425AF2" w:rsidP="00DD214A">
      <w:pPr>
        <w:pStyle w:val="IOPText"/>
        <w:ind w:firstLine="0"/>
        <w:rPr>
          <w:noProof/>
        </w:rPr>
      </w:pPr>
      <w:r w:rsidRPr="00DD214A">
        <w:rPr>
          <w:noProof/>
        </w:rPr>
        <w:t xml:space="preserve">where the </w:t>
      </w:r>
      <w:r w:rsidR="00E43408">
        <w:rPr>
          <w:noProof/>
        </w:rPr>
        <w:t xml:space="preserve">values </w:t>
      </w:r>
      <w:r w:rsidR="00273E60">
        <w:rPr>
          <w:noProof/>
        </w:rPr>
        <w:t>for</w:t>
      </w:r>
      <w:r w:rsidRPr="00DD214A">
        <w:rPr>
          <w:noProof/>
        </w:rPr>
        <w:t xml:space="preserve"> </w:t>
      </w:r>
      <m:oMath>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e>
          <m:sub>
            <m:r>
              <m:rPr>
                <m:sty m:val="p"/>
              </m:rPr>
              <w:rPr>
                <w:rStyle w:val="mn"/>
                <w:rFonts w:ascii="Cambria Math" w:hAnsi="Cambria Math" w:cs="Helvetica"/>
                <w:color w:val="555555"/>
                <w:sz w:val="18"/>
                <w:szCs w:val="18"/>
                <w:bdr w:val="none" w:sz="0" w:space="0" w:color="auto" w:frame="1"/>
                <w:shd w:val="clear" w:color="auto" w:fill="FFFFFF"/>
              </w:rPr>
              <m:t>0</m:t>
            </m:r>
          </m:sub>
        </m:sSub>
      </m:oMath>
      <w:r w:rsidRPr="00DD214A">
        <w:rPr>
          <w:noProof/>
        </w:rPr>
        <w:t xml:space="preserve"> to </w:t>
      </w:r>
      <m:oMath>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10</m:t>
            </m:r>
          </m:sub>
        </m:sSub>
      </m:oMath>
      <w:r w:rsidRPr="00DD214A">
        <w:rPr>
          <w:noProof/>
        </w:rPr>
        <w:t xml:space="preserve"> </w:t>
      </w:r>
      <w:r w:rsidR="00E43408">
        <w:rPr>
          <w:noProof/>
        </w:rPr>
        <w:t xml:space="preserve">can be found in the </w:t>
      </w:r>
      <w:r w:rsidR="00E43408" w:rsidRPr="00E43408">
        <w:rPr>
          <w:i/>
          <w:iCs/>
          <w:noProof/>
        </w:rPr>
        <w:t>predictors</w:t>
      </w:r>
      <w:r w:rsidR="00E43408">
        <w:rPr>
          <w:noProof/>
        </w:rPr>
        <w:t xml:space="preserve"> column </w:t>
      </w:r>
      <w:r w:rsidRPr="00DD214A">
        <w:rPr>
          <w:noProof/>
        </w:rPr>
        <w:t xml:space="preserve">and </w:t>
      </w:r>
      <w:r w:rsidR="00E43408">
        <w:rPr>
          <w:noProof/>
        </w:rPr>
        <w:t>the values f</w:t>
      </w:r>
      <w:r w:rsidR="00273E60">
        <w:rPr>
          <w:noProof/>
        </w:rPr>
        <w:t>or</w:t>
      </w:r>
      <w:r w:rsidRPr="00DD214A">
        <w:rPr>
          <w:noProof/>
        </w:rPr>
        <w:t xml:space="preserve"> </w:t>
      </w:r>
      <m:oMath>
        <m:sSub>
          <m:sSubPr>
            <m:ctrlPr>
              <w:rPr>
                <w:rStyle w:val="mi"/>
                <w:rFonts w:ascii="Cambria Math" w:hAnsi="Cambria Math" w:cs="Helvetica"/>
                <w:i/>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1</m:t>
            </m:r>
          </m:sub>
        </m:sSub>
      </m:oMath>
      <w:r w:rsidRPr="00DD214A">
        <w:rPr>
          <w:noProof/>
        </w:rPr>
        <w:t xml:space="preserve"> to </w:t>
      </w:r>
      <m:oMath>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10</m:t>
            </m:r>
          </m:sub>
        </m:sSub>
      </m:oMath>
      <w:r w:rsidR="00E43408">
        <w:rPr>
          <w:noProof/>
        </w:rPr>
        <w:t xml:space="preserve"> can be found from the </w:t>
      </w:r>
      <w:r w:rsidR="00E43408" w:rsidRPr="00E43408">
        <w:rPr>
          <w:i/>
          <w:iCs/>
          <w:noProof/>
        </w:rPr>
        <w:t>estimates</w:t>
      </w:r>
      <w:r w:rsidR="00E43408">
        <w:rPr>
          <w:noProof/>
        </w:rPr>
        <w:t xml:space="preserve"> column in the model summary below. </w:t>
      </w:r>
    </w:p>
    <w:p w14:paraId="1447D15B" w14:textId="77777777" w:rsidR="00DD214A" w:rsidRDefault="00DD214A" w:rsidP="00DD214A">
      <w:pPr>
        <w:pStyle w:val="IOPText"/>
        <w:ind w:firstLine="0"/>
        <w:rPr>
          <w:noProof/>
        </w:rPr>
      </w:pPr>
    </w:p>
    <w:p w14:paraId="223739A5" w14:textId="4D44D54C" w:rsidR="00DD214A" w:rsidRDefault="00E43408" w:rsidP="0034515D">
      <w:pPr>
        <w:pStyle w:val="IOPText"/>
        <w:ind w:firstLine="0"/>
        <w:jc w:val="center"/>
        <w:rPr>
          <w:noProof/>
        </w:rPr>
      </w:pPr>
      <w:r>
        <w:rPr>
          <w:noProof/>
        </w:rPr>
        <w:drawing>
          <wp:inline distT="0" distB="0" distL="0" distR="0" wp14:anchorId="0751D6E3" wp14:editId="42FE2209">
            <wp:extent cx="2220098" cy="2870200"/>
            <wp:effectExtent l="0" t="0" r="889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3286" cy="2887250"/>
                    </a:xfrm>
                    <a:prstGeom prst="rect">
                      <a:avLst/>
                    </a:prstGeom>
                    <a:noFill/>
                    <a:ln>
                      <a:noFill/>
                    </a:ln>
                  </pic:spPr>
                </pic:pic>
              </a:graphicData>
            </a:graphic>
          </wp:inline>
        </w:drawing>
      </w:r>
    </w:p>
    <w:p w14:paraId="64B79FB8" w14:textId="7377513F" w:rsidR="00E43408" w:rsidRDefault="00E43408" w:rsidP="0034515D">
      <w:pPr>
        <w:pStyle w:val="IOPText"/>
        <w:ind w:firstLine="0"/>
        <w:jc w:val="center"/>
        <w:rPr>
          <w:noProof/>
        </w:rPr>
      </w:pPr>
    </w:p>
    <w:p w14:paraId="4374E44F" w14:textId="74638FEB" w:rsidR="00E43408" w:rsidRDefault="00E43408" w:rsidP="00E43408">
      <w:pPr>
        <w:pStyle w:val="IOPText"/>
        <w:jc w:val="center"/>
        <w:rPr>
          <w:noProof/>
        </w:rPr>
      </w:pPr>
      <w:r w:rsidRPr="0009106C">
        <w:rPr>
          <w:b/>
          <w:bCs/>
          <w:noProof/>
        </w:rPr>
        <w:t>Figure</w:t>
      </w:r>
      <w:r>
        <w:rPr>
          <w:b/>
          <w:bCs/>
          <w:noProof/>
        </w:rPr>
        <w:t xml:space="preserve"> 5</w:t>
      </w:r>
      <w:r w:rsidRPr="0009106C">
        <w:rPr>
          <w:b/>
          <w:bCs/>
          <w:noProof/>
        </w:rPr>
        <w:t>.</w:t>
      </w:r>
      <w:r>
        <w:rPr>
          <w:noProof/>
        </w:rPr>
        <w:t xml:space="preserve"> </w:t>
      </w:r>
      <w:r w:rsidRPr="00561E1D">
        <w:rPr>
          <w:i/>
          <w:iCs/>
          <w:noProof/>
          <w:sz w:val="18"/>
          <w:szCs w:val="18"/>
        </w:rPr>
        <w:t xml:space="preserve">Stepwise </w:t>
      </w:r>
      <w:r w:rsidR="00923E68">
        <w:rPr>
          <w:i/>
          <w:iCs/>
          <w:noProof/>
          <w:sz w:val="18"/>
          <w:szCs w:val="18"/>
        </w:rPr>
        <w:t>R</w:t>
      </w:r>
      <w:r w:rsidRPr="00561E1D">
        <w:rPr>
          <w:i/>
          <w:iCs/>
          <w:noProof/>
          <w:sz w:val="18"/>
          <w:szCs w:val="18"/>
        </w:rPr>
        <w:t xml:space="preserve">egression </w:t>
      </w:r>
      <w:r w:rsidR="00923E68">
        <w:rPr>
          <w:i/>
          <w:iCs/>
          <w:noProof/>
          <w:sz w:val="18"/>
          <w:szCs w:val="18"/>
        </w:rPr>
        <w:t>S</w:t>
      </w:r>
      <w:r w:rsidRPr="00561E1D">
        <w:rPr>
          <w:i/>
          <w:iCs/>
          <w:noProof/>
          <w:sz w:val="18"/>
          <w:szCs w:val="18"/>
        </w:rPr>
        <w:t xml:space="preserve">ummary </w:t>
      </w:r>
    </w:p>
    <w:p w14:paraId="3BAB4183" w14:textId="77777777" w:rsidR="00825183" w:rsidRDefault="00825183" w:rsidP="00DD214A">
      <w:pPr>
        <w:pStyle w:val="IOPText"/>
        <w:ind w:firstLine="0"/>
        <w:rPr>
          <w:noProof/>
        </w:rPr>
      </w:pPr>
    </w:p>
    <w:p w14:paraId="33FD1EE0" w14:textId="0EA8DA75" w:rsidR="00703051" w:rsidRDefault="00425AF2" w:rsidP="00703051">
      <w:pPr>
        <w:pStyle w:val="IOPText"/>
        <w:rPr>
          <w:noProof/>
        </w:rPr>
      </w:pPr>
      <w:r>
        <w:rPr>
          <w:noProof/>
        </w:rPr>
        <w:t xml:space="preserve">Based on the summary </w:t>
      </w:r>
      <w:r w:rsidR="00E43408">
        <w:rPr>
          <w:noProof/>
        </w:rPr>
        <w:t>above</w:t>
      </w:r>
      <w:r w:rsidR="001D5424">
        <w:rPr>
          <w:noProof/>
        </w:rPr>
        <w:t xml:space="preserve"> (Figure 5)</w:t>
      </w:r>
      <w:r>
        <w:rPr>
          <w:noProof/>
        </w:rPr>
        <w:t>, the overall model appeared to be statistically significant due to the extremely small p-value (less than 0.001) from the F-statistics. All input variables used in the model were statistically significant based on the small p-values from the individual t-tests for each separate variable (All p-values less than 0.001). The model has a Root Mean Squared Error of 0.7342 on 4862 degrees of freedom. The Adjusted R-squared is 0.2977.</w:t>
      </w:r>
    </w:p>
    <w:p w14:paraId="37C0949D" w14:textId="77777777" w:rsidR="00697B72" w:rsidRDefault="00697B72" w:rsidP="00DD214A">
      <w:pPr>
        <w:pStyle w:val="IOPText"/>
        <w:ind w:firstLine="0"/>
        <w:rPr>
          <w:noProof/>
        </w:rPr>
      </w:pPr>
    </w:p>
    <w:p w14:paraId="72120BEC" w14:textId="59B96065" w:rsidR="00DD214A" w:rsidRDefault="00425AF2" w:rsidP="00337502">
      <w:pPr>
        <w:pStyle w:val="IOPText"/>
        <w:rPr>
          <w:noProof/>
        </w:rPr>
      </w:pPr>
      <w:r>
        <w:rPr>
          <w:noProof/>
        </w:rPr>
        <w:t xml:space="preserve">This model </w:t>
      </w:r>
      <w:r w:rsidR="00221FB9">
        <w:rPr>
          <w:noProof/>
        </w:rPr>
        <w:t>will</w:t>
      </w:r>
      <w:r>
        <w:rPr>
          <w:noProof/>
        </w:rPr>
        <w:t xml:space="preserve"> be </w:t>
      </w:r>
      <w:r w:rsidR="00221FB9">
        <w:rPr>
          <w:noProof/>
        </w:rPr>
        <w:t xml:space="preserve">mainly </w:t>
      </w:r>
      <w:r>
        <w:rPr>
          <w:noProof/>
        </w:rPr>
        <w:t xml:space="preserve">used as a predictive model </w:t>
      </w:r>
      <w:r w:rsidR="00221FB9">
        <w:rPr>
          <w:noProof/>
        </w:rPr>
        <w:t>inputting</w:t>
      </w:r>
      <w:r>
        <w:rPr>
          <w:noProof/>
        </w:rPr>
        <w:t xml:space="preserve"> wine chemical features to predict its quality score. To ensure the model predictive ability, some evaluation methods were applied. </w:t>
      </w:r>
      <w:r w:rsidRPr="00DD214A">
        <w:rPr>
          <w:noProof/>
        </w:rPr>
        <w:t>The metrics used are: Mean Squared Error (MSE), Root Mean Squared Error</w:t>
      </w:r>
      <w:r w:rsidR="0020704B">
        <w:rPr>
          <w:noProof/>
        </w:rPr>
        <w:t xml:space="preserve"> </w:t>
      </w:r>
      <w:r w:rsidRPr="00DD214A">
        <w:rPr>
          <w:noProof/>
        </w:rPr>
        <w:t>(RMSE), Mean Absolute Error</w:t>
      </w:r>
      <w:r w:rsidR="0020704B">
        <w:rPr>
          <w:noProof/>
        </w:rPr>
        <w:t xml:space="preserve"> </w:t>
      </w:r>
      <w:r w:rsidRPr="00DD214A">
        <w:rPr>
          <w:noProof/>
        </w:rPr>
        <w:t>(MAE), and adjusted R-squared.</w:t>
      </w:r>
      <w:r>
        <w:rPr>
          <w:noProof/>
        </w:rPr>
        <w:t xml:space="preserve"> </w:t>
      </w:r>
      <w:r w:rsidR="00221FB9">
        <w:rPr>
          <w:noProof/>
        </w:rPr>
        <w:t xml:space="preserve">All metrics were calculated from the </w:t>
      </w:r>
      <w:r w:rsidR="00923E68">
        <w:rPr>
          <w:noProof/>
        </w:rPr>
        <w:t xml:space="preserve">predifined </w:t>
      </w:r>
      <w:r w:rsidR="00221FB9">
        <w:rPr>
          <w:noProof/>
        </w:rPr>
        <w:t xml:space="preserve">function created called </w:t>
      </w:r>
      <w:r w:rsidR="00221FB9" w:rsidRPr="00337502">
        <w:rPr>
          <w:noProof/>
        </w:rPr>
        <w:t>Evaluation</w:t>
      </w:r>
      <w:r w:rsidR="00221FB9">
        <w:rPr>
          <w:noProof/>
        </w:rPr>
        <w:t>. The evaluation was performed on both training and validation datasets to ensure that there is no potential overfitting issue.</w:t>
      </w:r>
    </w:p>
    <w:p w14:paraId="3960421D" w14:textId="77777777" w:rsidR="00DD214A" w:rsidRDefault="00DD214A" w:rsidP="00DD214A">
      <w:pPr>
        <w:pStyle w:val="IOPText"/>
        <w:ind w:firstLine="0"/>
        <w:rPr>
          <w:noProof/>
        </w:rPr>
      </w:pPr>
    </w:p>
    <w:p w14:paraId="57B58053" w14:textId="3B391094" w:rsidR="005F3CB5" w:rsidRDefault="00923E68" w:rsidP="00764827">
      <w:pPr>
        <w:pStyle w:val="IOPText"/>
        <w:rPr>
          <w:noProof/>
        </w:rPr>
      </w:pPr>
      <w:r>
        <w:rPr>
          <w:noProof/>
        </w:rPr>
        <w:t xml:space="preserve">Here is a table summary of the evaluation metrics used on both training and validation datasets: </w:t>
      </w:r>
    </w:p>
    <w:p w14:paraId="173DD42A" w14:textId="3A00FAB8" w:rsidR="00923E68" w:rsidRDefault="00923E68" w:rsidP="00764827">
      <w:pPr>
        <w:pStyle w:val="IOPText"/>
        <w:rPr>
          <w:noProof/>
        </w:rPr>
      </w:pPr>
    </w:p>
    <w:p w14:paraId="529F25CE" w14:textId="41F375F0" w:rsidR="00923E68" w:rsidRDefault="00923E68" w:rsidP="00923E68">
      <w:pPr>
        <w:pStyle w:val="IOPText"/>
        <w:jc w:val="center"/>
        <w:rPr>
          <w:noProof/>
        </w:rPr>
      </w:pPr>
      <w:r>
        <w:rPr>
          <w:noProof/>
        </w:rPr>
        <w:drawing>
          <wp:inline distT="0" distB="0" distL="0" distR="0" wp14:anchorId="23579610" wp14:editId="49F586B5">
            <wp:extent cx="1659467" cy="1216296"/>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8144" cy="1259303"/>
                    </a:xfrm>
                    <a:prstGeom prst="rect">
                      <a:avLst/>
                    </a:prstGeom>
                    <a:noFill/>
                    <a:ln>
                      <a:noFill/>
                    </a:ln>
                  </pic:spPr>
                </pic:pic>
              </a:graphicData>
            </a:graphic>
          </wp:inline>
        </w:drawing>
      </w:r>
    </w:p>
    <w:p w14:paraId="34004FB4" w14:textId="547E02F9" w:rsidR="00923E68" w:rsidRDefault="00923E68" w:rsidP="00923E68">
      <w:pPr>
        <w:pStyle w:val="IOPText"/>
        <w:jc w:val="center"/>
        <w:rPr>
          <w:noProof/>
        </w:rPr>
      </w:pPr>
    </w:p>
    <w:p w14:paraId="42E1205D" w14:textId="6EB15F7A" w:rsidR="00923E68" w:rsidRDefault="00923E68" w:rsidP="00923E68">
      <w:pPr>
        <w:pStyle w:val="IOPText"/>
        <w:jc w:val="center"/>
        <w:rPr>
          <w:noProof/>
        </w:rPr>
      </w:pPr>
      <w:r w:rsidRPr="0009106C">
        <w:rPr>
          <w:b/>
          <w:bCs/>
          <w:noProof/>
        </w:rPr>
        <w:t>Figure</w:t>
      </w:r>
      <w:r>
        <w:rPr>
          <w:b/>
          <w:bCs/>
          <w:noProof/>
        </w:rPr>
        <w:t xml:space="preserve"> 6</w:t>
      </w:r>
      <w:r w:rsidRPr="0009106C">
        <w:rPr>
          <w:b/>
          <w:bCs/>
          <w:noProof/>
        </w:rPr>
        <w:t>.</w:t>
      </w:r>
      <w:r>
        <w:rPr>
          <w:noProof/>
        </w:rPr>
        <w:t xml:space="preserve"> </w:t>
      </w:r>
      <w:r>
        <w:rPr>
          <w:i/>
          <w:iCs/>
          <w:noProof/>
          <w:sz w:val="18"/>
          <w:szCs w:val="18"/>
        </w:rPr>
        <w:t>Model Evaluation</w:t>
      </w:r>
      <w:r w:rsidRPr="00561E1D">
        <w:rPr>
          <w:i/>
          <w:iCs/>
          <w:noProof/>
          <w:sz w:val="18"/>
          <w:szCs w:val="18"/>
        </w:rPr>
        <w:t xml:space="preserve"> </w:t>
      </w:r>
      <w:r>
        <w:rPr>
          <w:i/>
          <w:iCs/>
          <w:noProof/>
          <w:sz w:val="18"/>
          <w:szCs w:val="18"/>
        </w:rPr>
        <w:t>S</w:t>
      </w:r>
      <w:r w:rsidRPr="00561E1D">
        <w:rPr>
          <w:i/>
          <w:iCs/>
          <w:noProof/>
          <w:sz w:val="18"/>
          <w:szCs w:val="18"/>
        </w:rPr>
        <w:t xml:space="preserve">ummary </w:t>
      </w:r>
    </w:p>
    <w:p w14:paraId="794D0829" w14:textId="77777777" w:rsidR="00764827" w:rsidRDefault="00764827" w:rsidP="00923E68">
      <w:pPr>
        <w:pStyle w:val="IOPText"/>
        <w:ind w:firstLine="0"/>
        <w:rPr>
          <w:noProof/>
        </w:rPr>
      </w:pPr>
    </w:p>
    <w:p w14:paraId="6908CD96" w14:textId="77777777" w:rsidR="009E28C2" w:rsidRDefault="00425AF2" w:rsidP="009E28C2">
      <w:pPr>
        <w:pStyle w:val="IOPH1"/>
      </w:pPr>
      <w:r>
        <w:t>5. Discussions</w:t>
      </w:r>
      <w:r w:rsidR="00F709A6">
        <w:t xml:space="preserve"> </w:t>
      </w:r>
      <w:r w:rsidR="006B42F3">
        <w:t>&amp; Business Value</w:t>
      </w:r>
    </w:p>
    <w:p w14:paraId="11C3E0BE" w14:textId="4FDD3DDB" w:rsidR="00717AD2" w:rsidRDefault="00425AF2" w:rsidP="00717AD2">
      <w:pPr>
        <w:pStyle w:val="IOPText"/>
        <w:rPr>
          <w:noProof/>
        </w:rPr>
      </w:pPr>
      <w:r>
        <w:rPr>
          <w:noProof/>
        </w:rPr>
        <w:t xml:space="preserve">The model has an adjusted R-squared of 0.2977 meaning that on average 29.77% of the variation </w:t>
      </w:r>
      <w:r w:rsidR="00F709A6">
        <w:rPr>
          <w:noProof/>
        </w:rPr>
        <w:t xml:space="preserve">in wine quality </w:t>
      </w:r>
      <w:r>
        <w:rPr>
          <w:noProof/>
        </w:rPr>
        <w:t xml:space="preserve">can be interpreted by the model. </w:t>
      </w:r>
      <w:r w:rsidR="007B21B4">
        <w:rPr>
          <w:noProof/>
        </w:rPr>
        <w:t>Although this improves the chances of predicting the wine quality from none to around 30 percent, the model is still very inaccurate, meaning that the sales team</w:t>
      </w:r>
      <w:r w:rsidR="00C45742">
        <w:rPr>
          <w:noProof/>
        </w:rPr>
        <w:t xml:space="preserve"> won't be able to trust a lot of the predictions made by the model. </w:t>
      </w:r>
    </w:p>
    <w:p w14:paraId="7EA72976" w14:textId="77777777" w:rsidR="0034515D" w:rsidRDefault="0034515D" w:rsidP="005A046E">
      <w:pPr>
        <w:pStyle w:val="IOPText"/>
        <w:ind w:firstLine="0"/>
        <w:rPr>
          <w:noProof/>
        </w:rPr>
      </w:pPr>
    </w:p>
    <w:p w14:paraId="6FF7B36F" w14:textId="4EAAA023" w:rsidR="00764827" w:rsidRDefault="005A046E" w:rsidP="00764827">
      <w:pPr>
        <w:pStyle w:val="IOPText"/>
        <w:rPr>
          <w:noProof/>
        </w:rPr>
      </w:pPr>
      <w:r>
        <w:rPr>
          <w:noProof/>
        </w:rPr>
        <w:t>Based on t</w:t>
      </w:r>
      <w:r w:rsidR="00425AF2">
        <w:rPr>
          <w:noProof/>
        </w:rPr>
        <w:t>he proposed business value</w:t>
      </w:r>
      <w:r>
        <w:rPr>
          <w:noProof/>
        </w:rPr>
        <w:t>s</w:t>
      </w:r>
      <w:r w:rsidR="00C45742">
        <w:rPr>
          <w:noProof/>
        </w:rPr>
        <w:t>, we need to better understand the sales team's needs before we give further recommendations. Our main objective is to reduce expert rating cost by reducing the proportion of the wine that are likely not able to receive a high rating from an expert</w:t>
      </w:r>
      <w:r w:rsidR="005218AD">
        <w:rPr>
          <w:noProof/>
        </w:rPr>
        <w:t xml:space="preserve">. </w:t>
      </w:r>
      <w:r w:rsidR="00C45742">
        <w:rPr>
          <w:noProof/>
        </w:rPr>
        <w:t xml:space="preserve">Looking at the </w:t>
      </w:r>
      <w:r>
        <w:rPr>
          <w:noProof/>
        </w:rPr>
        <w:t xml:space="preserve">current </w:t>
      </w:r>
      <w:r w:rsidR="00C45742">
        <w:rPr>
          <w:noProof/>
        </w:rPr>
        <w:t xml:space="preserve">model, it cannot accurately </w:t>
      </w:r>
      <w:r w:rsidR="005218AD">
        <w:rPr>
          <w:noProof/>
        </w:rPr>
        <w:t>filter out low-quality wine</w:t>
      </w:r>
      <w:r w:rsidR="00C45742">
        <w:rPr>
          <w:noProof/>
        </w:rPr>
        <w:t xml:space="preserve"> as we expected</w:t>
      </w:r>
      <w:r w:rsidR="005218AD">
        <w:rPr>
          <w:noProof/>
        </w:rPr>
        <w:t>.</w:t>
      </w:r>
      <w:r w:rsidR="00C45742">
        <w:rPr>
          <w:noProof/>
        </w:rPr>
        <w:t xml:space="preserve"> </w:t>
      </w:r>
    </w:p>
    <w:p w14:paraId="73B93376" w14:textId="77777777" w:rsidR="009E28C2" w:rsidRDefault="00425AF2" w:rsidP="009E28C2">
      <w:pPr>
        <w:pStyle w:val="IOPH2"/>
      </w:pPr>
      <w:bookmarkStart w:id="1" w:name="_Hlk54983701"/>
      <w:r>
        <w:lastRenderedPageBreak/>
        <w:t>5.</w:t>
      </w:r>
      <w:r w:rsidR="006028CB">
        <w:t>1</w:t>
      </w:r>
      <w:r>
        <w:t xml:space="preserve"> </w:t>
      </w:r>
      <w:r w:rsidR="006049A0">
        <w:t xml:space="preserve">Current Model </w:t>
      </w:r>
      <w:r>
        <w:t>Limitations</w:t>
      </w:r>
      <w:r w:rsidR="00F709A6">
        <w:t xml:space="preserve"> &amp; Improvements</w:t>
      </w:r>
    </w:p>
    <w:p w14:paraId="22F81C99" w14:textId="3EE39FBE" w:rsidR="00F709A6" w:rsidRDefault="00425AF2" w:rsidP="006028CB">
      <w:pPr>
        <w:pStyle w:val="IOPText"/>
        <w:rPr>
          <w:noProof/>
        </w:rPr>
      </w:pPr>
      <w:r>
        <w:rPr>
          <w:noProof/>
        </w:rPr>
        <w:t xml:space="preserve">Though it is clear that </w:t>
      </w:r>
      <w:r w:rsidR="005A046E">
        <w:rPr>
          <w:noProof/>
        </w:rPr>
        <w:t xml:space="preserve">some </w:t>
      </w:r>
      <w:r>
        <w:rPr>
          <w:noProof/>
        </w:rPr>
        <w:t xml:space="preserve">business value was brought to the sales team with the creation of the model, there are still limitations and rooms for improvements for the </w:t>
      </w:r>
      <w:bookmarkEnd w:id="1"/>
      <w:r>
        <w:rPr>
          <w:noProof/>
        </w:rPr>
        <w:t>current model.</w:t>
      </w:r>
    </w:p>
    <w:p w14:paraId="236DCE42" w14:textId="77777777" w:rsidR="00F709A6" w:rsidRDefault="00F709A6" w:rsidP="006028CB">
      <w:pPr>
        <w:pStyle w:val="IOPText"/>
        <w:rPr>
          <w:noProof/>
        </w:rPr>
      </w:pPr>
    </w:p>
    <w:p w14:paraId="468E880D" w14:textId="77777777" w:rsidR="009E28C2" w:rsidRDefault="00425AF2" w:rsidP="006028CB">
      <w:pPr>
        <w:pStyle w:val="IOPText"/>
        <w:rPr>
          <w:noProof/>
        </w:rPr>
      </w:pPr>
      <w:r>
        <w:rPr>
          <w:noProof/>
        </w:rPr>
        <w:t>During the data exploration process, plot_correlation functions from the DataExplorer package was used to generate a correlation matrix</w:t>
      </w:r>
      <w:r w:rsidR="00C45EF2">
        <w:rPr>
          <w:noProof/>
        </w:rPr>
        <w:t xml:space="preserve"> (Figure 7)</w:t>
      </w:r>
      <w:r>
        <w:rPr>
          <w:noProof/>
        </w:rPr>
        <w:t xml:space="preserve">. From the plot, some relatively strong correlations were noticed: </w:t>
      </w:r>
    </w:p>
    <w:p w14:paraId="65063EE6" w14:textId="77777777" w:rsidR="00D42602" w:rsidRDefault="00D42602" w:rsidP="006028CB">
      <w:pPr>
        <w:pStyle w:val="IOPText"/>
        <w:rPr>
          <w:noProof/>
        </w:rPr>
      </w:pPr>
    </w:p>
    <w:p w14:paraId="3BA7F823" w14:textId="77777777" w:rsidR="00394E20" w:rsidRDefault="00425AF2" w:rsidP="00394E20">
      <w:pPr>
        <w:pStyle w:val="IOPText"/>
        <w:numPr>
          <w:ilvl w:val="0"/>
          <w:numId w:val="3"/>
        </w:numPr>
        <w:rPr>
          <w:noProof/>
        </w:rPr>
      </w:pPr>
      <w:r>
        <w:rPr>
          <w:noProof/>
        </w:rPr>
        <w:t>Between variable density and variable alcohol</w:t>
      </w:r>
      <w:r w:rsidR="00717AD2">
        <w:rPr>
          <w:noProof/>
        </w:rPr>
        <w:t xml:space="preserve">     </w:t>
      </w:r>
      <w:r>
        <w:rPr>
          <w:noProof/>
        </w:rPr>
        <w:t xml:space="preserve"> (-0.69)</w:t>
      </w:r>
    </w:p>
    <w:p w14:paraId="35E736D9" w14:textId="77777777" w:rsidR="00394E20" w:rsidRDefault="00425AF2" w:rsidP="00394E20">
      <w:pPr>
        <w:pStyle w:val="IOPText"/>
        <w:numPr>
          <w:ilvl w:val="0"/>
          <w:numId w:val="3"/>
        </w:numPr>
        <w:rPr>
          <w:noProof/>
        </w:rPr>
      </w:pPr>
      <w:r>
        <w:rPr>
          <w:noProof/>
        </w:rPr>
        <w:t xml:space="preserve">Between variable </w:t>
      </w:r>
      <w:r w:rsidRPr="00394E20">
        <w:rPr>
          <w:noProof/>
        </w:rPr>
        <w:t xml:space="preserve">free.sulfur.dioxide and </w:t>
      </w:r>
      <w:r>
        <w:rPr>
          <w:noProof/>
        </w:rPr>
        <w:t xml:space="preserve">variable </w:t>
      </w:r>
      <w:r w:rsidRPr="00394E20">
        <w:rPr>
          <w:noProof/>
        </w:rPr>
        <w:t>total.sulfur.dioxide (0.72)</w:t>
      </w:r>
    </w:p>
    <w:p w14:paraId="022FFE66" w14:textId="77777777" w:rsidR="00825183" w:rsidRDefault="00825183" w:rsidP="00D831DE">
      <w:pPr>
        <w:pStyle w:val="IOPText"/>
        <w:ind w:firstLine="0"/>
        <w:rPr>
          <w:noProof/>
        </w:rPr>
      </w:pPr>
    </w:p>
    <w:p w14:paraId="063F4130" w14:textId="77777777" w:rsidR="00D831DE" w:rsidRDefault="00425AF2" w:rsidP="0034515D">
      <w:pPr>
        <w:pStyle w:val="IOPText"/>
        <w:ind w:firstLine="0"/>
        <w:jc w:val="center"/>
        <w:rPr>
          <w:noProof/>
        </w:rPr>
      </w:pPr>
      <w:r>
        <w:rPr>
          <w:noProof/>
        </w:rPr>
        <w:drawing>
          <wp:inline distT="0" distB="0" distL="0" distR="0" wp14:anchorId="58E118D4" wp14:editId="4E826E9B">
            <wp:extent cx="3124200" cy="21761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83408"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124200" cy="2176145"/>
                    </a:xfrm>
                    <a:prstGeom prst="rect">
                      <a:avLst/>
                    </a:prstGeom>
                    <a:noFill/>
                    <a:ln>
                      <a:noFill/>
                    </a:ln>
                  </pic:spPr>
                </pic:pic>
              </a:graphicData>
            </a:graphic>
          </wp:inline>
        </w:drawing>
      </w:r>
    </w:p>
    <w:p w14:paraId="43B46F69" w14:textId="77777777" w:rsidR="0034515D" w:rsidRDefault="0034515D" w:rsidP="0034515D">
      <w:pPr>
        <w:pStyle w:val="IOPText"/>
        <w:jc w:val="center"/>
        <w:rPr>
          <w:b/>
          <w:bCs/>
          <w:noProof/>
        </w:rPr>
      </w:pPr>
    </w:p>
    <w:p w14:paraId="7C22D69D" w14:textId="77777777" w:rsidR="0034515D" w:rsidRDefault="00425AF2" w:rsidP="0034515D">
      <w:pPr>
        <w:pStyle w:val="IOPText"/>
        <w:jc w:val="center"/>
        <w:rPr>
          <w:noProof/>
        </w:rPr>
      </w:pPr>
      <w:r w:rsidRPr="0009106C">
        <w:rPr>
          <w:b/>
          <w:bCs/>
          <w:noProof/>
        </w:rPr>
        <w:t>Figure</w:t>
      </w:r>
      <w:r w:rsidR="00697B72">
        <w:rPr>
          <w:b/>
          <w:bCs/>
          <w:noProof/>
        </w:rPr>
        <w:t xml:space="preserve"> 7</w:t>
      </w:r>
      <w:r w:rsidRPr="0009106C">
        <w:rPr>
          <w:b/>
          <w:bCs/>
          <w:noProof/>
        </w:rPr>
        <w:t>.</w:t>
      </w:r>
      <w:r>
        <w:rPr>
          <w:noProof/>
        </w:rPr>
        <w:t xml:space="preserve"> </w:t>
      </w:r>
      <w:r w:rsidRPr="00561E1D">
        <w:rPr>
          <w:i/>
          <w:iCs/>
          <w:noProof/>
          <w:sz w:val="18"/>
          <w:szCs w:val="18"/>
        </w:rPr>
        <w:t>Correlation Matrix</w:t>
      </w:r>
    </w:p>
    <w:p w14:paraId="5F9040E4" w14:textId="77777777" w:rsidR="00D831DE" w:rsidRDefault="00D831DE" w:rsidP="00D831DE">
      <w:pPr>
        <w:pStyle w:val="IOPText"/>
        <w:ind w:firstLine="0"/>
        <w:rPr>
          <w:noProof/>
        </w:rPr>
      </w:pPr>
    </w:p>
    <w:p w14:paraId="3C164E69" w14:textId="7C13A5FB" w:rsidR="00394E20" w:rsidRDefault="00425AF2" w:rsidP="00394E20">
      <w:pPr>
        <w:pStyle w:val="IOPText"/>
        <w:rPr>
          <w:noProof/>
        </w:rPr>
      </w:pPr>
      <w:r>
        <w:rPr>
          <w:noProof/>
        </w:rPr>
        <w:t xml:space="preserve">These strong correlations may indicate possible multicollinearity which is something to take into consideration. </w:t>
      </w:r>
      <w:r w:rsidR="00EB2DCA">
        <w:rPr>
          <w:noProof/>
        </w:rPr>
        <w:t xml:space="preserve">Since we are only using the model for prediction purposes rather than using it as an explanatory model, any strong correlation won’t be making a difference in the model performance. However, if the company decide to use the model for explanatory purposes, we need to take this into consideration.  </w:t>
      </w:r>
    </w:p>
    <w:p w14:paraId="31F3E54D" w14:textId="77777777" w:rsidR="00F7603D" w:rsidRDefault="00F7603D" w:rsidP="00EB2DCA">
      <w:pPr>
        <w:pStyle w:val="IOPText"/>
        <w:ind w:firstLine="0"/>
        <w:rPr>
          <w:noProof/>
        </w:rPr>
      </w:pPr>
    </w:p>
    <w:p w14:paraId="74B08945" w14:textId="5F49D502" w:rsidR="006B42F3" w:rsidRDefault="00EB2DCA" w:rsidP="006B42F3">
      <w:pPr>
        <w:pStyle w:val="IOPText"/>
        <w:rPr>
          <w:noProof/>
        </w:rPr>
      </w:pPr>
      <w:r>
        <w:rPr>
          <w:noProof/>
        </w:rPr>
        <w:t>If feasiable, t</w:t>
      </w:r>
      <w:r w:rsidR="00425AF2">
        <w:rPr>
          <w:noProof/>
        </w:rPr>
        <w:t xml:space="preserve">o maintain and improve the model, the sales team can continue to add newly collected wine data to the database each time when an expert was brought in for a rating. The model can be modified and retrained with the updated dataset. </w:t>
      </w:r>
      <w:r w:rsidR="005218AD">
        <w:rPr>
          <w:noProof/>
        </w:rPr>
        <w:t xml:space="preserve">Some other future improvements of the model include but are not limited to adding interaction terms and higher-level terms to the existing linear model, or try other types of machine learning models. </w:t>
      </w:r>
    </w:p>
    <w:p w14:paraId="2E7DA966" w14:textId="77777777" w:rsidR="00EB2DCA" w:rsidRDefault="00EB2DCA" w:rsidP="006B42F3">
      <w:pPr>
        <w:pStyle w:val="IOPText"/>
        <w:rPr>
          <w:noProof/>
        </w:rPr>
      </w:pPr>
    </w:p>
    <w:p w14:paraId="338F1527" w14:textId="25D86CFF" w:rsidR="00C45EF2" w:rsidRDefault="00C45EF2" w:rsidP="006B42F3">
      <w:pPr>
        <w:pStyle w:val="IOPText"/>
        <w:rPr>
          <w:noProof/>
        </w:rPr>
      </w:pPr>
    </w:p>
    <w:p w14:paraId="7ADA3C4A" w14:textId="77777777" w:rsidR="00EB2DCA" w:rsidRDefault="00EB2DCA" w:rsidP="006B42F3">
      <w:pPr>
        <w:pStyle w:val="IOPText"/>
        <w:rPr>
          <w:noProof/>
        </w:rPr>
      </w:pPr>
    </w:p>
    <w:p w14:paraId="132B4107" w14:textId="77777777" w:rsidR="006B42F3" w:rsidRDefault="00425AF2" w:rsidP="006B42F3">
      <w:pPr>
        <w:pStyle w:val="IOPH1"/>
      </w:pPr>
      <w:r>
        <w:t>6. Business Recommendations</w:t>
      </w:r>
    </w:p>
    <w:p w14:paraId="7D6A646F" w14:textId="77777777" w:rsidR="00AF00DD" w:rsidRDefault="00425AF2" w:rsidP="00AF00DD">
      <w:pPr>
        <w:pStyle w:val="IOPText"/>
        <w:rPr>
          <w:noProof/>
        </w:rPr>
      </w:pPr>
      <w:r>
        <w:rPr>
          <w:noProof/>
        </w:rPr>
        <w:t xml:space="preserve">After learning about the current model with its limitations and possible improvements, we </w:t>
      </w:r>
      <w:r w:rsidR="00925563">
        <w:rPr>
          <w:noProof/>
        </w:rPr>
        <w:t xml:space="preserve">are able to provide Miami Wine’s sales team with some recommendations targetting their </w:t>
      </w:r>
      <w:r w:rsidR="007C493A">
        <w:rPr>
          <w:noProof/>
        </w:rPr>
        <w:t xml:space="preserve">business need. As we have discussed in the discussion section, though we have a statistically significant stepwise regression model, it is not very accurate when used to make predictions. We would like to look into why that happened and make some strategic business recommendations based on that. </w:t>
      </w:r>
    </w:p>
    <w:p w14:paraId="759BEDAF" w14:textId="77777777" w:rsidR="00C45EF2" w:rsidRDefault="00C45EF2" w:rsidP="006B42F3">
      <w:pPr>
        <w:pStyle w:val="IOPText"/>
        <w:rPr>
          <w:noProof/>
        </w:rPr>
      </w:pPr>
    </w:p>
    <w:p w14:paraId="03E5328A" w14:textId="7DE78D13" w:rsidR="00F006CD" w:rsidRDefault="00CE0ECA" w:rsidP="00F006CD">
      <w:pPr>
        <w:pStyle w:val="IOPText"/>
        <w:jc w:val="left"/>
        <w:rPr>
          <w:noProof/>
        </w:rPr>
      </w:pPr>
      <w:r>
        <w:rPr>
          <w:noProof/>
        </w:rPr>
        <w:drawing>
          <wp:inline distT="0" distB="0" distL="0" distR="0" wp14:anchorId="7A6CD8E0" wp14:editId="3CC8FC51">
            <wp:extent cx="2887980" cy="22555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133328"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l="-623" t="-1520" r="6344" b="1520"/>
                    <a:stretch>
                      <a:fillRect/>
                    </a:stretch>
                  </pic:blipFill>
                  <pic:spPr bwMode="auto">
                    <a:xfrm>
                      <a:off x="0" y="0"/>
                      <a:ext cx="2887980" cy="2255520"/>
                    </a:xfrm>
                    <a:prstGeom prst="rect">
                      <a:avLst/>
                    </a:prstGeom>
                    <a:noFill/>
                    <a:ln>
                      <a:noFill/>
                    </a:ln>
                    <a:extLst>
                      <a:ext uri="{53640926-AAD7-44D8-BBD7-CCE9431645EC}">
                        <a14:shadowObscured xmlns:a14="http://schemas.microsoft.com/office/drawing/2010/main"/>
                      </a:ext>
                    </a:extLst>
                  </pic:spPr>
                </pic:pic>
              </a:graphicData>
            </a:graphic>
          </wp:inline>
        </w:drawing>
      </w:r>
    </w:p>
    <w:p w14:paraId="371BFCC0" w14:textId="77777777" w:rsidR="00F006CD" w:rsidRDefault="00F006CD" w:rsidP="00F006CD">
      <w:pPr>
        <w:pStyle w:val="IOPText"/>
        <w:jc w:val="left"/>
        <w:rPr>
          <w:noProof/>
        </w:rPr>
      </w:pPr>
    </w:p>
    <w:p w14:paraId="0F91D8B8" w14:textId="530056AD" w:rsidR="007C493A" w:rsidRDefault="00F006CD" w:rsidP="00F006CD">
      <w:pPr>
        <w:pStyle w:val="IOPText"/>
        <w:jc w:val="left"/>
        <w:rPr>
          <w:noProof/>
        </w:rPr>
      </w:pPr>
      <w:r>
        <w:rPr>
          <w:b/>
          <w:bCs/>
          <w:noProof/>
        </w:rPr>
        <w:t xml:space="preserve">   </w:t>
      </w:r>
      <w:r w:rsidR="00425AF2" w:rsidRPr="0009106C">
        <w:rPr>
          <w:b/>
          <w:bCs/>
          <w:noProof/>
        </w:rPr>
        <w:t>Figure</w:t>
      </w:r>
      <w:r w:rsidR="00425AF2">
        <w:rPr>
          <w:b/>
          <w:bCs/>
          <w:noProof/>
        </w:rPr>
        <w:t xml:space="preserve"> 8</w:t>
      </w:r>
      <w:r w:rsidR="00425AF2" w:rsidRPr="0009106C">
        <w:rPr>
          <w:b/>
          <w:bCs/>
          <w:noProof/>
        </w:rPr>
        <w:t>.</w:t>
      </w:r>
      <w:r w:rsidR="00425AF2">
        <w:rPr>
          <w:noProof/>
        </w:rPr>
        <w:t xml:space="preserve"> </w:t>
      </w:r>
      <w:r w:rsidR="00425AF2">
        <w:rPr>
          <w:i/>
          <w:iCs/>
          <w:noProof/>
          <w:sz w:val="18"/>
          <w:szCs w:val="18"/>
        </w:rPr>
        <w:t>In sample Predicted vs. Actual Scatter plot</w:t>
      </w:r>
    </w:p>
    <w:p w14:paraId="6933D625" w14:textId="77777777" w:rsidR="007C493A" w:rsidRDefault="007C493A" w:rsidP="006B42F3">
      <w:pPr>
        <w:pStyle w:val="IOPText"/>
        <w:rPr>
          <w:noProof/>
        </w:rPr>
      </w:pPr>
    </w:p>
    <w:p w14:paraId="04AB3857" w14:textId="42A11CD5" w:rsidR="007C493A" w:rsidRDefault="00425AF2" w:rsidP="006B42F3">
      <w:pPr>
        <w:pStyle w:val="IOPText"/>
        <w:rPr>
          <w:noProof/>
        </w:rPr>
      </w:pPr>
      <w:r w:rsidRPr="007C493A">
        <w:rPr>
          <w:noProof/>
        </w:rPr>
        <w:t xml:space="preserve">Based on the </w:t>
      </w:r>
      <w:r w:rsidR="005A046E">
        <w:rPr>
          <w:noProof/>
        </w:rPr>
        <w:t xml:space="preserve">training </w:t>
      </w:r>
      <w:r w:rsidRPr="007C493A">
        <w:rPr>
          <w:noProof/>
        </w:rPr>
        <w:t>sample performance graphic</w:t>
      </w:r>
      <w:r w:rsidR="003D1BCB">
        <w:rPr>
          <w:noProof/>
        </w:rPr>
        <w:t xml:space="preserve"> above</w:t>
      </w:r>
      <w:r w:rsidR="00703407">
        <w:rPr>
          <w:noProof/>
        </w:rPr>
        <w:t xml:space="preserve"> (Figure 8)</w:t>
      </w:r>
      <w:r w:rsidRPr="007C493A">
        <w:rPr>
          <w:noProof/>
        </w:rPr>
        <w:t xml:space="preserve">, we can see that the model prediction is not well-matched with the actual quality. To be more specific, we can see that the prediction on lower grade wine tends to be relatively high while the predictions for higher grade wine tends to be relatively low. </w:t>
      </w:r>
      <w:r w:rsidR="00AF00DD">
        <w:rPr>
          <w:noProof/>
        </w:rPr>
        <w:t xml:space="preserve">Especially with the actual wine quality of less than 4 or higher than 8, the predictions are completely off. </w:t>
      </w:r>
      <w:r w:rsidRPr="007C493A">
        <w:rPr>
          <w:noProof/>
        </w:rPr>
        <w:t xml:space="preserve">And that is the main reason our overall prediction is </w:t>
      </w:r>
      <w:r w:rsidR="00AF00DD">
        <w:rPr>
          <w:noProof/>
        </w:rPr>
        <w:t>lower than what we wanted</w:t>
      </w:r>
      <w:r w:rsidRPr="007C493A">
        <w:rPr>
          <w:noProof/>
        </w:rPr>
        <w:t>.</w:t>
      </w:r>
      <w:r w:rsidR="00AF00DD">
        <w:rPr>
          <w:noProof/>
        </w:rPr>
        <w:t xml:space="preserve"> </w:t>
      </w:r>
    </w:p>
    <w:p w14:paraId="39DBFBB5" w14:textId="77777777" w:rsidR="00F006CD" w:rsidRDefault="00F006CD" w:rsidP="006B42F3">
      <w:pPr>
        <w:pStyle w:val="IOPText"/>
        <w:rPr>
          <w:noProof/>
        </w:rPr>
      </w:pPr>
    </w:p>
    <w:p w14:paraId="379D0E7D" w14:textId="36E55345" w:rsidR="006049A0" w:rsidRDefault="004D3CAB" w:rsidP="006049A0">
      <w:pPr>
        <w:pStyle w:val="IOPH2"/>
      </w:pPr>
      <w:r>
        <w:t>6</w:t>
      </w:r>
      <w:r w:rsidR="00425AF2">
        <w:t xml:space="preserve">.1 </w:t>
      </w:r>
      <w:r w:rsidR="00F315A3">
        <w:t>Data &amp; Business Process Limitations</w:t>
      </w:r>
    </w:p>
    <w:p w14:paraId="1F41A3AF" w14:textId="77777777" w:rsidR="006049A0" w:rsidRDefault="00425AF2" w:rsidP="006049A0">
      <w:pPr>
        <w:pStyle w:val="IOPText"/>
        <w:rPr>
          <w:noProof/>
        </w:rPr>
      </w:pPr>
      <w:r>
        <w:rPr>
          <w:noProof/>
        </w:rPr>
        <w:t>So what caused the lower and higher end of the prediction to be significantly off from its actual value? There are two possible reasons, leading to two recommendations for Miami Wine's Sales team. The first issue is the limitation of the data we used to build the model. From the histogram below</w:t>
      </w:r>
      <w:r w:rsidR="00703407">
        <w:rPr>
          <w:noProof/>
        </w:rPr>
        <w:t xml:space="preserve"> (Figure 9)</w:t>
      </w:r>
      <w:r>
        <w:rPr>
          <w:noProof/>
        </w:rPr>
        <w:t xml:space="preserve">, we can see that the majority of the data we used falls into the middle range where most of the quality was between 5 to 7. This is not very helpful in the model building process as we are more interested in the wine from the lower quality range. The model needs to have more data with lower quality wine to better understand what features caused them to be rated poorly. To improve that, the company can collect more data especially with the ones that have low ratings, and fit the </w:t>
      </w:r>
      <w:r>
        <w:rPr>
          <w:noProof/>
        </w:rPr>
        <w:lastRenderedPageBreak/>
        <w:t>model again using more low rating data. This may be helpful to improve model performance.</w:t>
      </w:r>
    </w:p>
    <w:p w14:paraId="343134FC" w14:textId="77777777" w:rsidR="003D1BCB" w:rsidRDefault="003D1BCB" w:rsidP="006049A0">
      <w:pPr>
        <w:pStyle w:val="IOPText"/>
        <w:rPr>
          <w:noProof/>
        </w:rPr>
      </w:pPr>
    </w:p>
    <w:p w14:paraId="5ECA7B2A" w14:textId="5BFB2AEA" w:rsidR="003D1BCB" w:rsidRDefault="006833B5" w:rsidP="006833B5">
      <w:pPr>
        <w:pStyle w:val="IOPText"/>
        <w:jc w:val="left"/>
        <w:rPr>
          <w:noProof/>
        </w:rPr>
      </w:pPr>
      <w:r>
        <w:rPr>
          <w:noProof/>
        </w:rPr>
        <w:drawing>
          <wp:inline distT="0" distB="0" distL="0" distR="0" wp14:anchorId="1821C97C" wp14:editId="3798B45A">
            <wp:extent cx="2937933" cy="21507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0019" cy="2152272"/>
                    </a:xfrm>
                    <a:prstGeom prst="rect">
                      <a:avLst/>
                    </a:prstGeom>
                    <a:noFill/>
                    <a:ln>
                      <a:noFill/>
                    </a:ln>
                  </pic:spPr>
                </pic:pic>
              </a:graphicData>
            </a:graphic>
          </wp:inline>
        </w:drawing>
      </w:r>
    </w:p>
    <w:p w14:paraId="4DAA4B1E" w14:textId="77777777" w:rsidR="00F006CD" w:rsidRDefault="00F006CD" w:rsidP="006833B5">
      <w:pPr>
        <w:pStyle w:val="IOPText"/>
        <w:jc w:val="left"/>
        <w:rPr>
          <w:noProof/>
        </w:rPr>
      </w:pPr>
    </w:p>
    <w:p w14:paraId="18E3EF60" w14:textId="77777777" w:rsidR="003D1BCB" w:rsidRDefault="00425AF2" w:rsidP="00703407">
      <w:pPr>
        <w:pStyle w:val="IOPText"/>
        <w:jc w:val="center"/>
        <w:rPr>
          <w:noProof/>
        </w:rPr>
      </w:pPr>
      <w:r w:rsidRPr="0009106C">
        <w:rPr>
          <w:b/>
          <w:bCs/>
          <w:noProof/>
        </w:rPr>
        <w:t>Figure</w:t>
      </w:r>
      <w:r>
        <w:rPr>
          <w:b/>
          <w:bCs/>
          <w:noProof/>
        </w:rPr>
        <w:t xml:space="preserve"> 9</w:t>
      </w:r>
      <w:r w:rsidRPr="0009106C">
        <w:rPr>
          <w:b/>
          <w:bCs/>
          <w:noProof/>
        </w:rPr>
        <w:t>.</w:t>
      </w:r>
      <w:r>
        <w:rPr>
          <w:noProof/>
        </w:rPr>
        <w:t xml:space="preserve"> </w:t>
      </w:r>
      <w:r>
        <w:rPr>
          <w:i/>
          <w:iCs/>
          <w:noProof/>
          <w:sz w:val="18"/>
          <w:szCs w:val="18"/>
        </w:rPr>
        <w:t>Histogram for Quality Variable</w:t>
      </w:r>
    </w:p>
    <w:p w14:paraId="7B62E5AD" w14:textId="77777777" w:rsidR="00AF00DD" w:rsidRDefault="00AF00DD" w:rsidP="006049A0">
      <w:pPr>
        <w:pStyle w:val="IOPText"/>
        <w:rPr>
          <w:noProof/>
        </w:rPr>
      </w:pPr>
    </w:p>
    <w:p w14:paraId="1C1219B5" w14:textId="10B72F64" w:rsidR="003D1BCB" w:rsidRDefault="00425AF2" w:rsidP="003D1BCB">
      <w:pPr>
        <w:pStyle w:val="IOPText"/>
        <w:rPr>
          <w:noProof/>
        </w:rPr>
      </w:pPr>
      <w:r>
        <w:rPr>
          <w:noProof/>
        </w:rPr>
        <w:t xml:space="preserve">The other limitation is from the wine rating process itself. </w:t>
      </w:r>
      <w:r w:rsidRPr="00AF00DD">
        <w:rPr>
          <w:noProof/>
        </w:rPr>
        <w:t xml:space="preserve">Imagine we collected more data like mentioned above and realized that the model was not improved much, and is still not powerful in predicting the wine quality, we need to start thinking about the wine rating process itself. This means that the data we currently have on hand can only provide us with this much information and we can’t do any better by adjusting the model. </w:t>
      </w:r>
      <w:r>
        <w:rPr>
          <w:noProof/>
        </w:rPr>
        <w:t>The</w:t>
      </w:r>
      <w:r w:rsidRPr="00AF00DD">
        <w:rPr>
          <w:noProof/>
        </w:rPr>
        <w:t xml:space="preserve"> wine rating process </w:t>
      </w:r>
      <w:r>
        <w:rPr>
          <w:noProof/>
        </w:rPr>
        <w:t xml:space="preserve">needs to be taken into consideration </w:t>
      </w:r>
      <w:r w:rsidRPr="00AF00DD">
        <w:rPr>
          <w:noProof/>
        </w:rPr>
        <w:t>and find out what other factors impact the ratings of wine</w:t>
      </w:r>
      <w:r w:rsidR="00F006CD">
        <w:rPr>
          <w:noProof/>
        </w:rPr>
        <w:t xml:space="preserve"> or that the process itself can be too subjective causing significant noise in the data</w:t>
      </w:r>
      <w:r w:rsidRPr="00AF00DD">
        <w:rPr>
          <w:noProof/>
        </w:rPr>
        <w:t>. A possible solution</w:t>
      </w:r>
      <w:r>
        <w:rPr>
          <w:noProof/>
        </w:rPr>
        <w:t xml:space="preserve"> for the sales team</w:t>
      </w:r>
      <w:r w:rsidRPr="00AF00DD">
        <w:rPr>
          <w:noProof/>
        </w:rPr>
        <w:t xml:space="preserve"> is to observe the rating process of a wine rating expert. Some levels of interviews may also be conducted to find out why they rate the wine </w:t>
      </w:r>
      <w:r>
        <w:rPr>
          <w:noProof/>
        </w:rPr>
        <w:t>in a certain way</w:t>
      </w:r>
      <w:r w:rsidRPr="00AF00DD">
        <w:rPr>
          <w:noProof/>
        </w:rPr>
        <w:t xml:space="preserve">. Perhaps </w:t>
      </w:r>
      <w:r w:rsidR="00F006CD">
        <w:rPr>
          <w:noProof/>
        </w:rPr>
        <w:t>there are</w:t>
      </w:r>
      <w:r w:rsidRPr="00AF00DD">
        <w:rPr>
          <w:noProof/>
        </w:rPr>
        <w:t xml:space="preserve"> factors like the smell of the wine, or the color of the liquid, or even whether there is bitterness in the taste</w:t>
      </w:r>
      <w:r w:rsidR="00F006CD">
        <w:rPr>
          <w:noProof/>
        </w:rPr>
        <w:t xml:space="preserve"> that we can measure and use in the model</w:t>
      </w:r>
      <w:r w:rsidRPr="00AF00DD">
        <w:rPr>
          <w:noProof/>
        </w:rPr>
        <w:t xml:space="preserve">. Once </w:t>
      </w:r>
      <w:r>
        <w:rPr>
          <w:noProof/>
        </w:rPr>
        <w:t>the other</w:t>
      </w:r>
      <w:r w:rsidRPr="00AF00DD">
        <w:rPr>
          <w:noProof/>
        </w:rPr>
        <w:t xml:space="preserve"> important factors have been found, </w:t>
      </w:r>
      <w:r>
        <w:rPr>
          <w:noProof/>
        </w:rPr>
        <w:t>these data need to be collected</w:t>
      </w:r>
      <w:r w:rsidRPr="00AF00DD">
        <w:rPr>
          <w:noProof/>
        </w:rPr>
        <w:t xml:space="preserve"> </w:t>
      </w:r>
      <w:r>
        <w:rPr>
          <w:noProof/>
        </w:rPr>
        <w:t>along with wine ratings</w:t>
      </w:r>
      <w:r w:rsidRPr="00AF00DD">
        <w:rPr>
          <w:noProof/>
        </w:rPr>
        <w:t xml:space="preserve"> and new models </w:t>
      </w:r>
      <w:r>
        <w:rPr>
          <w:noProof/>
        </w:rPr>
        <w:t>can be buil</w:t>
      </w:r>
      <w:r w:rsidRPr="00AF00DD">
        <w:rPr>
          <w:noProof/>
        </w:rPr>
        <w:t xml:space="preserve">t </w:t>
      </w:r>
      <w:r>
        <w:rPr>
          <w:noProof/>
        </w:rPr>
        <w:t>based on these new features</w:t>
      </w:r>
      <w:r w:rsidRPr="00AF00DD">
        <w:rPr>
          <w:noProof/>
        </w:rPr>
        <w:t>.</w:t>
      </w:r>
    </w:p>
    <w:p w14:paraId="5EA1CFD7" w14:textId="77777777" w:rsidR="00F006CD" w:rsidRDefault="00F006CD" w:rsidP="003D1BCB">
      <w:pPr>
        <w:pStyle w:val="IOPText"/>
        <w:rPr>
          <w:noProof/>
        </w:rPr>
      </w:pPr>
    </w:p>
    <w:p w14:paraId="7D70F1F8" w14:textId="5813FDB0" w:rsidR="003D1BCB" w:rsidRDefault="004D3CAB" w:rsidP="003D1BCB">
      <w:pPr>
        <w:pStyle w:val="IOPH2"/>
      </w:pPr>
      <w:r>
        <w:t>6</w:t>
      </w:r>
      <w:r w:rsidR="00425AF2">
        <w:t>.</w:t>
      </w:r>
      <w:r w:rsidR="001F1A85">
        <w:t>2</w:t>
      </w:r>
      <w:r w:rsidR="00425AF2">
        <w:t xml:space="preserve"> Effectively Using the Current Model</w:t>
      </w:r>
    </w:p>
    <w:p w14:paraId="70FFA04A" w14:textId="77777777" w:rsidR="003D1BCB" w:rsidRDefault="00425AF2" w:rsidP="003D1BCB">
      <w:pPr>
        <w:pStyle w:val="IOPText"/>
        <w:rPr>
          <w:noProof/>
        </w:rPr>
      </w:pPr>
      <w:r>
        <w:rPr>
          <w:noProof/>
        </w:rPr>
        <w:t>Although it is ideal to find a wine expert and collect more data to make better models, one may ask what we can do at the current stage with the current model. It is possible to make this model relatively helpful depending on our end goal and criteria regardless of the model's poor performance.</w:t>
      </w:r>
    </w:p>
    <w:p w14:paraId="19B537FD" w14:textId="77777777" w:rsidR="003D1BCB" w:rsidRDefault="003D1BCB" w:rsidP="003D1BCB">
      <w:pPr>
        <w:pStyle w:val="IOPText"/>
        <w:rPr>
          <w:noProof/>
        </w:rPr>
      </w:pPr>
    </w:p>
    <w:p w14:paraId="58319730" w14:textId="382CACEC" w:rsidR="003D1BCB" w:rsidRDefault="00425AF2" w:rsidP="003D1BCB">
      <w:pPr>
        <w:pStyle w:val="IOPText"/>
        <w:rPr>
          <w:noProof/>
        </w:rPr>
      </w:pPr>
      <w:r w:rsidRPr="003D1BCB">
        <w:rPr>
          <w:noProof/>
        </w:rPr>
        <w:t>Our overall goal is to reduce the amount of wine rated so that the cost of bringing in experts can be reduced. However, we need to be relatively conservati</w:t>
      </w:r>
      <w:r>
        <w:rPr>
          <w:noProof/>
        </w:rPr>
        <w:t>ve</w:t>
      </w:r>
      <w:r w:rsidRPr="003D1BCB">
        <w:rPr>
          <w:noProof/>
        </w:rPr>
        <w:t xml:space="preserve"> and not eliminate any wine that is actually high-quality wine. The model can help us </w:t>
      </w:r>
      <w:r w:rsidRPr="003D1BCB">
        <w:rPr>
          <w:noProof/>
        </w:rPr>
        <w:t xml:space="preserve">select the wine to be eliminated for all the predicted values being 5 or lower. Because based on the </w:t>
      </w:r>
      <w:r w:rsidR="00703407">
        <w:rPr>
          <w:noProof/>
        </w:rPr>
        <w:t xml:space="preserve">in-sample </w:t>
      </w:r>
      <w:r w:rsidRPr="003D1BCB">
        <w:rPr>
          <w:noProof/>
        </w:rPr>
        <w:t>performance result</w:t>
      </w:r>
      <w:r w:rsidR="00703407">
        <w:rPr>
          <w:noProof/>
        </w:rPr>
        <w:t xml:space="preserve"> (Figure 8)</w:t>
      </w:r>
      <w:r w:rsidRPr="003D1BCB">
        <w:rPr>
          <w:noProof/>
        </w:rPr>
        <w:t xml:space="preserve">, we can see that all the values predicted to be lower than 5 </w:t>
      </w:r>
      <w:r>
        <w:rPr>
          <w:noProof/>
        </w:rPr>
        <w:t>have an actual quality</w:t>
      </w:r>
      <w:r w:rsidRPr="003D1BCB">
        <w:rPr>
          <w:noProof/>
        </w:rPr>
        <w:t xml:space="preserve"> lower than 7. Depending on the criteria of the business, we can change the threshold of elimination as long as we made sure it is lower than </w:t>
      </w:r>
      <w:r w:rsidR="00F006CD">
        <w:rPr>
          <w:noProof/>
        </w:rPr>
        <w:t>4.8</w:t>
      </w:r>
      <w:r w:rsidRPr="003D1BCB">
        <w:rPr>
          <w:noProof/>
        </w:rPr>
        <w:t xml:space="preserve"> because once the predicted value hits 6, some of the actual high-quality wine will be eliminated. The only downside is that a lot of low-quality wine will still be rated higher than </w:t>
      </w:r>
      <w:r w:rsidR="00F006CD">
        <w:rPr>
          <w:noProof/>
        </w:rPr>
        <w:t>4.8</w:t>
      </w:r>
      <w:r w:rsidRPr="003D1BCB">
        <w:rPr>
          <w:noProof/>
        </w:rPr>
        <w:t xml:space="preserve"> </w:t>
      </w:r>
      <w:r>
        <w:rPr>
          <w:noProof/>
        </w:rPr>
        <w:t xml:space="preserve">by the model </w:t>
      </w:r>
      <w:r w:rsidRPr="003D1BCB">
        <w:rPr>
          <w:noProof/>
        </w:rPr>
        <w:t>and we will end up bring in experts for them making it a bit more costly. However, we are still reducing the cost from rating all wine to cutting out a small portion of fairly low-quality wine to not be rated.</w:t>
      </w:r>
      <w:r>
        <w:rPr>
          <w:noProof/>
        </w:rPr>
        <w:t xml:space="preserve"> And this small reduction meets the objective and solves </w:t>
      </w:r>
      <w:r w:rsidR="007669AC">
        <w:rPr>
          <w:noProof/>
        </w:rPr>
        <w:t xml:space="preserve">the sales teams’ pain. </w:t>
      </w:r>
    </w:p>
    <w:p w14:paraId="0181E1B6" w14:textId="77777777" w:rsidR="00703407" w:rsidRDefault="00703407" w:rsidP="003D1BCB">
      <w:pPr>
        <w:pStyle w:val="IOPText"/>
        <w:rPr>
          <w:noProof/>
        </w:rPr>
      </w:pPr>
    </w:p>
    <w:p w14:paraId="746BA521" w14:textId="19109E42" w:rsidR="00273E60" w:rsidRDefault="00273E60" w:rsidP="00273E60">
      <w:pPr>
        <w:pStyle w:val="IOPText"/>
        <w:jc w:val="left"/>
        <w:rPr>
          <w:noProof/>
        </w:rPr>
      </w:pPr>
      <w:r>
        <w:rPr>
          <w:noProof/>
        </w:rPr>
        <w:drawing>
          <wp:inline distT="0" distB="0" distL="0" distR="0" wp14:anchorId="69B7D5DE" wp14:editId="781D223B">
            <wp:extent cx="2895600" cy="263315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4951" cy="2641661"/>
                    </a:xfrm>
                    <a:prstGeom prst="rect">
                      <a:avLst/>
                    </a:prstGeom>
                    <a:noFill/>
                    <a:ln>
                      <a:noFill/>
                    </a:ln>
                  </pic:spPr>
                </pic:pic>
              </a:graphicData>
            </a:graphic>
          </wp:inline>
        </w:drawing>
      </w:r>
    </w:p>
    <w:p w14:paraId="2D941415" w14:textId="77777777" w:rsidR="00F006CD" w:rsidRDefault="00F006CD" w:rsidP="00273E60">
      <w:pPr>
        <w:pStyle w:val="IOPText"/>
        <w:jc w:val="left"/>
        <w:rPr>
          <w:noProof/>
        </w:rPr>
      </w:pPr>
    </w:p>
    <w:p w14:paraId="57068A4A" w14:textId="77777777" w:rsidR="007669AC" w:rsidRDefault="00425AF2" w:rsidP="00273E60">
      <w:pPr>
        <w:pStyle w:val="IOPText"/>
        <w:jc w:val="center"/>
        <w:rPr>
          <w:noProof/>
        </w:rPr>
      </w:pPr>
      <w:r w:rsidRPr="0009106C">
        <w:rPr>
          <w:b/>
          <w:bCs/>
          <w:noProof/>
        </w:rPr>
        <w:t>Figure</w:t>
      </w:r>
      <w:r>
        <w:rPr>
          <w:b/>
          <w:bCs/>
          <w:noProof/>
        </w:rPr>
        <w:t xml:space="preserve"> 10</w:t>
      </w:r>
      <w:r w:rsidRPr="0009106C">
        <w:rPr>
          <w:b/>
          <w:bCs/>
          <w:noProof/>
        </w:rPr>
        <w:t>.</w:t>
      </w:r>
      <w:r>
        <w:rPr>
          <w:noProof/>
        </w:rPr>
        <w:t xml:space="preserve"> </w:t>
      </w:r>
      <w:r>
        <w:rPr>
          <w:i/>
          <w:iCs/>
          <w:noProof/>
          <w:sz w:val="18"/>
          <w:szCs w:val="18"/>
        </w:rPr>
        <w:t>Out of Sample Predicted vs. Actual Scatter plot</w:t>
      </w:r>
    </w:p>
    <w:p w14:paraId="30F42229" w14:textId="77777777" w:rsidR="007669AC" w:rsidRDefault="007669AC" w:rsidP="003D1BCB">
      <w:pPr>
        <w:pStyle w:val="IOPText"/>
        <w:rPr>
          <w:noProof/>
        </w:rPr>
      </w:pPr>
    </w:p>
    <w:p w14:paraId="20CF3A3D" w14:textId="521469B6" w:rsidR="007669AC" w:rsidRDefault="00425AF2" w:rsidP="003D1BCB">
      <w:pPr>
        <w:pStyle w:val="IOPText"/>
        <w:rPr>
          <w:noProof/>
        </w:rPr>
      </w:pPr>
      <w:r w:rsidRPr="007669AC">
        <w:rPr>
          <w:noProof/>
        </w:rPr>
        <w:t>Just to make sure this pattern is re</w:t>
      </w:r>
      <w:r>
        <w:rPr>
          <w:noProof/>
        </w:rPr>
        <w:t>liable</w:t>
      </w:r>
      <w:r w:rsidRPr="007669AC">
        <w:rPr>
          <w:noProof/>
        </w:rPr>
        <w:t>, we can double-check on the out of sample data to ensure its performance</w:t>
      </w:r>
      <w:r w:rsidR="00703407">
        <w:rPr>
          <w:noProof/>
        </w:rPr>
        <w:t xml:space="preserve"> (Figure 10)</w:t>
      </w:r>
      <w:r w:rsidRPr="007669AC">
        <w:rPr>
          <w:noProof/>
        </w:rPr>
        <w:t xml:space="preserve">. We can see that all wine that has a predicted score of </w:t>
      </w:r>
      <w:r w:rsidR="00F006CD">
        <w:rPr>
          <w:noProof/>
        </w:rPr>
        <w:t>4.8</w:t>
      </w:r>
      <w:r w:rsidRPr="007669AC">
        <w:rPr>
          <w:noProof/>
        </w:rPr>
        <w:t xml:space="preserve"> or below has, in reality, a quality less than 6</w:t>
      </w:r>
      <w:r>
        <w:rPr>
          <w:noProof/>
        </w:rPr>
        <w:t xml:space="preserve"> on the validation data</w:t>
      </w:r>
      <w:r w:rsidRPr="007669AC">
        <w:rPr>
          <w:noProof/>
        </w:rPr>
        <w:t>. Although we weren't able to eliminate the very low rated wine, the model is helpful to ensure that we are not eliminating any high-quality wine to be rated.</w:t>
      </w:r>
      <w:r>
        <w:rPr>
          <w:noProof/>
        </w:rPr>
        <w:t xml:space="preserve"> </w:t>
      </w:r>
    </w:p>
    <w:p w14:paraId="48FA0A9B" w14:textId="77777777" w:rsidR="00CB09CF" w:rsidRDefault="00CB09CF" w:rsidP="003D1BCB">
      <w:pPr>
        <w:pStyle w:val="IOPText"/>
        <w:rPr>
          <w:noProof/>
        </w:rPr>
      </w:pPr>
    </w:p>
    <w:p w14:paraId="3B75AAFC" w14:textId="0802F8FC" w:rsidR="009E28C2" w:rsidRDefault="00D021B5" w:rsidP="009E28C2">
      <w:pPr>
        <w:pStyle w:val="IOPH1"/>
      </w:pPr>
      <w:r>
        <w:t>7</w:t>
      </w:r>
      <w:r w:rsidR="00425AF2">
        <w:t>. Conclusion</w:t>
      </w:r>
    </w:p>
    <w:p w14:paraId="2C2D54BF" w14:textId="5AF35716" w:rsidR="009E28C2" w:rsidRDefault="00425AF2" w:rsidP="009E28C2">
      <w:pPr>
        <w:pStyle w:val="IOPText"/>
        <w:rPr>
          <w:noProof/>
        </w:rPr>
      </w:pPr>
      <w:r>
        <w:rPr>
          <w:noProof/>
        </w:rPr>
        <w:t>In this article, a business problem was brought up by the sales team of a wine company</w:t>
      </w:r>
      <w:r w:rsidR="00F7603D">
        <w:rPr>
          <w:noProof/>
        </w:rPr>
        <w:t xml:space="preserve"> in need of a way to estimate wine quality before bringing in an expert</w:t>
      </w:r>
      <w:r>
        <w:rPr>
          <w:noProof/>
        </w:rPr>
        <w:t>. A complete analytics workflow was provided on how the data was pre-processed, analyzed modeled to provide the sales team a complete so</w:t>
      </w:r>
      <w:r w:rsidR="005D77E4">
        <w:rPr>
          <w:noProof/>
        </w:rPr>
        <w:t xml:space="preserve">lution. A </w:t>
      </w:r>
      <w:r w:rsidR="00F7603D">
        <w:rPr>
          <w:noProof/>
        </w:rPr>
        <w:t xml:space="preserve">multiple linear </w:t>
      </w:r>
      <w:r w:rsidR="005D77E4">
        <w:rPr>
          <w:noProof/>
        </w:rPr>
        <w:t xml:space="preserve">regression model was presented as the solution and its performance was evaluated using different metrics. </w:t>
      </w:r>
      <w:r w:rsidR="00F7603D">
        <w:rPr>
          <w:noProof/>
        </w:rPr>
        <w:t>The</w:t>
      </w:r>
      <w:r w:rsidR="00B873C5">
        <w:rPr>
          <w:noProof/>
        </w:rPr>
        <w:t xml:space="preserve"> model will improve the business </w:t>
      </w:r>
      <w:r w:rsidR="00B873C5">
        <w:rPr>
          <w:noProof/>
        </w:rPr>
        <w:lastRenderedPageBreak/>
        <w:t xml:space="preserve">processes and </w:t>
      </w:r>
      <w:r w:rsidR="00F7603D">
        <w:rPr>
          <w:noProof/>
        </w:rPr>
        <w:t xml:space="preserve">can </w:t>
      </w:r>
      <w:r w:rsidR="00B873C5">
        <w:rPr>
          <w:noProof/>
        </w:rPr>
        <w:t xml:space="preserve">be implemented by the company </w:t>
      </w:r>
      <w:r w:rsidR="00F7603D">
        <w:rPr>
          <w:noProof/>
        </w:rPr>
        <w:t>to help the sales team with their problem</w:t>
      </w:r>
      <w:r w:rsidR="00B873C5">
        <w:rPr>
          <w:noProof/>
        </w:rPr>
        <w:t xml:space="preserve">. </w:t>
      </w:r>
      <w:r w:rsidR="00F7603D">
        <w:rPr>
          <w:noProof/>
        </w:rPr>
        <w:t>There are some limitations of the model and some ways for the model to be improved were discussed in the article</w:t>
      </w:r>
      <w:r w:rsidR="00B873C5">
        <w:rPr>
          <w:noProof/>
        </w:rPr>
        <w:t xml:space="preserve">. </w:t>
      </w:r>
      <w:r w:rsidR="00C45EF2">
        <w:rPr>
          <w:noProof/>
        </w:rPr>
        <w:t xml:space="preserve">Lastly, why the model performs poorly was discussed and some business recommendations were made to help to resolve the issue. One possible way of effectively using the current proposed model disregarding its limitations was also discussed. </w:t>
      </w:r>
    </w:p>
    <w:p w14:paraId="4460CBFF" w14:textId="77777777" w:rsidR="00080CD3" w:rsidRDefault="00080CD3" w:rsidP="009E28C2">
      <w:pPr>
        <w:pStyle w:val="IOPText"/>
        <w:rPr>
          <w:noProof/>
        </w:rPr>
      </w:pPr>
    </w:p>
    <w:p w14:paraId="6218FD00" w14:textId="77777777" w:rsidR="006228A2" w:rsidRDefault="00425AF2" w:rsidP="006228A2">
      <w:pPr>
        <w:pStyle w:val="IOPH1"/>
        <w:rPr>
          <w:noProof/>
        </w:rPr>
      </w:pPr>
      <w:r>
        <w:rPr>
          <w:noProof/>
        </w:rPr>
        <w:t>Acknowledgment</w:t>
      </w:r>
    </w:p>
    <w:p w14:paraId="73AECC21" w14:textId="77777777" w:rsidR="00D42602" w:rsidRDefault="00425AF2" w:rsidP="00D42602">
      <w:pPr>
        <w:pStyle w:val="IOPText"/>
        <w:rPr>
          <w:noProof/>
        </w:rPr>
      </w:pPr>
      <w:r w:rsidRPr="00D42602">
        <w:rPr>
          <w:noProof/>
        </w:rPr>
        <w:t>The datasets used</w:t>
      </w:r>
      <w:r>
        <w:rPr>
          <w:noProof/>
        </w:rPr>
        <w:t xml:space="preserve"> in this article</w:t>
      </w:r>
      <w:r w:rsidRPr="00D42602">
        <w:rPr>
          <w:noProof/>
        </w:rPr>
        <w:t xml:space="preserve"> </w:t>
      </w:r>
      <w:r>
        <w:rPr>
          <w:noProof/>
        </w:rPr>
        <w:t>are</w:t>
      </w:r>
      <w:r w:rsidRPr="00D42602">
        <w:rPr>
          <w:noProof/>
        </w:rPr>
        <w:t xml:space="preserve"> obtained from the UCI Machine Learning Repository. The two datasets are related to red and white variants of the Portuguese "Vinho Verde" wine</w:t>
      </w:r>
      <w:r>
        <w:rPr>
          <w:noProof/>
        </w:rPr>
        <w:t xml:space="preserve"> </w:t>
      </w:r>
      <w:r w:rsidRPr="00B33C55">
        <w:rPr>
          <w:noProof/>
          <w:vertAlign w:val="superscript"/>
        </w:rPr>
        <w:t>[</w:t>
      </w:r>
      <w:r w:rsidR="00B33C55" w:rsidRPr="00B33C55">
        <w:rPr>
          <w:noProof/>
          <w:vertAlign w:val="superscript"/>
        </w:rPr>
        <w:t>8</w:t>
      </w:r>
      <w:r w:rsidRPr="00B33C55">
        <w:rPr>
          <w:noProof/>
          <w:vertAlign w:val="superscript"/>
        </w:rPr>
        <w:t>]</w:t>
      </w:r>
      <w:r w:rsidRPr="00D42602">
        <w:rPr>
          <w:noProof/>
        </w:rPr>
        <w:t>.</w:t>
      </w:r>
      <w:r>
        <w:rPr>
          <w:noProof/>
        </w:rPr>
        <w:t xml:space="preserve"> </w:t>
      </w:r>
    </w:p>
    <w:p w14:paraId="13D9F3BE" w14:textId="77777777" w:rsidR="00D42602" w:rsidRDefault="00D42602" w:rsidP="00D42602">
      <w:pPr>
        <w:pStyle w:val="IOPText"/>
        <w:ind w:firstLine="0"/>
        <w:rPr>
          <w:noProof/>
        </w:rPr>
      </w:pPr>
    </w:p>
    <w:p w14:paraId="2B688D47" w14:textId="77777777" w:rsidR="006228A2" w:rsidRDefault="00425AF2" w:rsidP="006228A2">
      <w:pPr>
        <w:pStyle w:val="IOPH1"/>
        <w:rPr>
          <w:noProof/>
        </w:rPr>
      </w:pPr>
      <w:r>
        <w:rPr>
          <w:noProof/>
        </w:rPr>
        <w:t>References</w:t>
      </w:r>
    </w:p>
    <w:p w14:paraId="65009AAF" w14:textId="77777777" w:rsidR="001F1676" w:rsidRDefault="00425AF2" w:rsidP="00E86050">
      <w:pPr>
        <w:pStyle w:val="IOPRefs"/>
      </w:pPr>
      <w:r w:rsidRPr="0034515D">
        <w:t>Paulo Cortez, University of Minho, Guimarães, Portugal, http://www3.dsi.uminho.pt/pcortez</w:t>
      </w:r>
    </w:p>
    <w:p w14:paraId="633B06C3" w14:textId="77777777" w:rsidR="0034515D" w:rsidRDefault="00425AF2" w:rsidP="00E86050">
      <w:pPr>
        <w:pStyle w:val="IOPRefs"/>
      </w:pPr>
      <w:r w:rsidRPr="0034515D">
        <w:t>A. Cerdeira, F. Almeida, T. Matos and J. Reis, Viticulture Commission of the Vinho Verde Region(CVRVV), Porto, Portugal, 2009</w:t>
      </w:r>
    </w:p>
    <w:p w14:paraId="6A7F42D9" w14:textId="77777777" w:rsidR="004F52C1" w:rsidRDefault="00425AF2" w:rsidP="004F52C1">
      <w:pPr>
        <w:pStyle w:val="IOPRefs"/>
      </w:pPr>
      <w:r>
        <w:t xml:space="preserve">Hadley Wickham, Romain François, Lionel Henry and Kirill Müller (2020). dplyr: A Grammar of Data Manipulation. R package version 1.0.2. </w:t>
      </w:r>
      <w:r w:rsidRPr="004F52C1">
        <w:t>https://CRAN.R-project.org/package=dplyr</w:t>
      </w:r>
    </w:p>
    <w:p w14:paraId="2F348122" w14:textId="77777777" w:rsidR="004F52C1" w:rsidRDefault="00425AF2" w:rsidP="004F52C1">
      <w:pPr>
        <w:pStyle w:val="IOPRefs"/>
      </w:pPr>
      <w:r>
        <w:t>Boxuan Cui (2020). DataExplorer: Automate Data Exploration and Treatment. R package version 0.8.1. https://CRAN.R-project.org/package=DataExplorer</w:t>
      </w:r>
    </w:p>
    <w:p w14:paraId="0C4ACA53" w14:textId="77777777" w:rsidR="004F52C1" w:rsidRDefault="00425AF2" w:rsidP="004F52C1">
      <w:pPr>
        <w:pStyle w:val="IOPRefs"/>
      </w:pPr>
      <w:r>
        <w:t>Venables, W. N. &amp; Ripley, B. D. (2002) Modern Applied Statistics with S. Fourth Edition. Springer, New York. ISBN 0-387-95457-0</w:t>
      </w:r>
    </w:p>
    <w:p w14:paraId="2C4084E1" w14:textId="77777777" w:rsidR="004F52C1" w:rsidRDefault="00425AF2" w:rsidP="00B33C55">
      <w:pPr>
        <w:pStyle w:val="IOPRefs"/>
      </w:pPr>
      <w:r>
        <w:t>Hao Zhu (2019). kableExtra: Construct Complex Table with 'kable' and Pipe Syntax. R package version 1.1.0. https://CRAN.R-project.org/package=kableExtra</w:t>
      </w:r>
    </w:p>
    <w:p w14:paraId="42368474" w14:textId="77777777" w:rsidR="004F52C1" w:rsidRDefault="00425AF2" w:rsidP="00B33C55">
      <w:pPr>
        <w:pStyle w:val="IOPRefs"/>
      </w:pPr>
      <w:r>
        <w:t>Yachen Yan (2016). MLmetrics: Machine Learning Evaluation Metrics. R package version 1.1.1. https://CRAN.R-project.org/package=MLmetrics</w:t>
      </w:r>
    </w:p>
    <w:p w14:paraId="40843261" w14:textId="77777777" w:rsidR="0034515D" w:rsidRDefault="00425AF2" w:rsidP="004F52C1">
      <w:pPr>
        <w:pStyle w:val="IOPRefs"/>
      </w:pPr>
      <w:r w:rsidRPr="00D42602">
        <w:t>Cvrvv. Vinho Verde, www.vinhoverde.pt/en/.</w:t>
      </w:r>
    </w:p>
    <w:p w14:paraId="2A8D7DB8" w14:textId="77777777" w:rsidR="00A21CD3" w:rsidRDefault="00A21CD3" w:rsidP="00A21CD3">
      <w:pPr>
        <w:pStyle w:val="IOPrefs0"/>
        <w:ind w:left="0" w:firstLine="0"/>
      </w:pPr>
    </w:p>
    <w:p w14:paraId="111CC474" w14:textId="77777777" w:rsidR="006C1B39" w:rsidRPr="00D43152" w:rsidRDefault="006C1B39" w:rsidP="006228A2">
      <w:pPr>
        <w:pStyle w:val="IOPText"/>
        <w:ind w:firstLine="0"/>
        <w:rPr>
          <w:noProof/>
        </w:rPr>
      </w:pPr>
    </w:p>
    <w:sectPr w:rsidR="006C1B39" w:rsidRPr="00D43152" w:rsidSect="003A5833">
      <w:headerReference w:type="default" r:id="rId19"/>
      <w:footerReference w:type="default" r:id="rId20"/>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578391" w14:textId="77777777" w:rsidR="0069451B" w:rsidRDefault="0069451B">
      <w:pPr>
        <w:spacing w:after="0" w:line="240" w:lineRule="auto"/>
      </w:pPr>
      <w:r>
        <w:separator/>
      </w:r>
    </w:p>
  </w:endnote>
  <w:endnote w:type="continuationSeparator" w:id="0">
    <w:p w14:paraId="65FC07D4" w14:textId="77777777" w:rsidR="0069451B" w:rsidRDefault="00694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0841407"/>
      <w:docPartObj>
        <w:docPartGallery w:val="Page Numbers (Bottom of Page)"/>
        <w:docPartUnique/>
      </w:docPartObj>
    </w:sdtPr>
    <w:sdtEndPr>
      <w:rPr>
        <w:noProof/>
      </w:rPr>
    </w:sdtEndPr>
    <w:sdtContent>
      <w:p w14:paraId="6AF06E95" w14:textId="77777777" w:rsidR="009536C0" w:rsidRPr="006028CB" w:rsidRDefault="00425AF2" w:rsidP="006028CB">
        <w:pPr>
          <w:pStyle w:val="Footer"/>
          <w:jc w:val="center"/>
          <w:rPr>
            <w:noProof/>
            <w:sz w:val="16"/>
            <w:szCs w:val="16"/>
          </w:rPr>
        </w:pPr>
        <w:r>
          <w:ptab w:relativeTo="margin" w:alignment="left" w:leader="none"/>
        </w: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1</w:t>
        </w:r>
        <w:r w:rsidRPr="009536C0">
          <w:rPr>
            <w:noProof/>
            <w:sz w:val="14"/>
            <w:szCs w:val="14"/>
          </w:rPr>
          <w:fldChar w:fldCharType="end"/>
        </w:r>
        <w:r>
          <w:ptab w:relativeTo="margin" w:alignment="right" w:leader="none"/>
        </w:r>
      </w:p>
    </w:sdtContent>
  </w:sdt>
  <w:p w14:paraId="24CF429E" w14:textId="77777777" w:rsidR="009536C0" w:rsidRDefault="00953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416301"/>
      <w:docPartObj>
        <w:docPartGallery w:val="Page Numbers (Bottom of Page)"/>
        <w:docPartUnique/>
      </w:docPartObj>
    </w:sdtPr>
    <w:sdtEndPr>
      <w:rPr>
        <w:noProof/>
      </w:rPr>
    </w:sdtEndPr>
    <w:sdtContent>
      <w:p w14:paraId="56E18A16" w14:textId="77777777" w:rsidR="000A33FC" w:rsidRDefault="00425AF2">
        <w:pPr>
          <w:pStyle w:val="Footer"/>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2</w:t>
        </w:r>
        <w:r w:rsidRPr="009536C0">
          <w:rPr>
            <w:noProof/>
            <w:sz w:val="14"/>
            <w:szCs w:val="14"/>
          </w:rPr>
          <w:fldChar w:fldCharType="end"/>
        </w:r>
        <w:r>
          <w:ptab w:relativeTo="margin" w:alignment="right" w:leader="none"/>
        </w:r>
      </w:p>
    </w:sdtContent>
  </w:sdt>
  <w:p w14:paraId="257B4656" w14:textId="77777777" w:rsidR="000A33FC" w:rsidRDefault="000A3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631F2" w14:textId="77777777" w:rsidR="0069451B" w:rsidRDefault="0069451B">
      <w:pPr>
        <w:spacing w:after="0" w:line="240" w:lineRule="auto"/>
      </w:pPr>
      <w:r>
        <w:separator/>
      </w:r>
    </w:p>
  </w:footnote>
  <w:footnote w:type="continuationSeparator" w:id="0">
    <w:p w14:paraId="6AA1BAAB" w14:textId="77777777" w:rsidR="0069451B" w:rsidRDefault="00694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6330B" w14:textId="77777777" w:rsidR="002B6356" w:rsidRPr="00654D1E" w:rsidRDefault="00425AF2" w:rsidP="002B6356">
    <w:pPr>
      <w:pStyle w:val="IOPHeader"/>
    </w:pPr>
    <w:r>
      <w:ptab w:relativeTo="margin" w:alignment="right" w:leader="none"/>
    </w:r>
    <w:r w:rsidRPr="002B6356">
      <w:t xml:space="preserve">Predictive Analysis of Wine Data Providing </w:t>
    </w:r>
    <w:r w:rsidR="006E34AF">
      <w:t xml:space="preserve">Solution to a </w:t>
    </w:r>
    <w:r w:rsidRPr="002B6356">
      <w:t xml:space="preserve">Business </w:t>
    </w:r>
    <w:r w:rsidR="006E34AF">
      <w:t>Problem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D0FE1" w14:textId="77777777" w:rsidR="009536C0" w:rsidRPr="00654D1E" w:rsidRDefault="00425AF2" w:rsidP="009536C0">
    <w:pPr>
      <w:pStyle w:val="IOPHeader"/>
    </w:pPr>
    <w:r>
      <w:ptab w:relativeTo="margin" w:alignment="right" w:leader="none"/>
    </w:r>
    <w:r w:rsidR="002B6356">
      <w:t>Yao Luo</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63530"/>
    <w:multiLevelType w:val="hybridMultilevel"/>
    <w:tmpl w:val="2DB02EAC"/>
    <w:lvl w:ilvl="0" w:tplc="99968C10">
      <w:start w:val="1"/>
      <w:numFmt w:val="decimal"/>
      <w:pStyle w:val="IOPRefs"/>
      <w:lvlText w:val="[%1]"/>
      <w:lvlJc w:val="left"/>
      <w:pPr>
        <w:tabs>
          <w:tab w:val="num" w:pos="284"/>
        </w:tabs>
        <w:ind w:left="284" w:hanging="284"/>
      </w:pPr>
      <w:rPr>
        <w:rFonts w:hint="default"/>
      </w:rPr>
    </w:lvl>
    <w:lvl w:ilvl="1" w:tplc="C4462450" w:tentative="1">
      <w:start w:val="1"/>
      <w:numFmt w:val="lowerLetter"/>
      <w:lvlText w:val="%2."/>
      <w:lvlJc w:val="left"/>
      <w:pPr>
        <w:ind w:left="1440" w:hanging="360"/>
      </w:pPr>
    </w:lvl>
    <w:lvl w:ilvl="2" w:tplc="89B2F44A" w:tentative="1">
      <w:start w:val="1"/>
      <w:numFmt w:val="lowerRoman"/>
      <w:lvlText w:val="%3."/>
      <w:lvlJc w:val="right"/>
      <w:pPr>
        <w:ind w:left="2160" w:hanging="180"/>
      </w:pPr>
    </w:lvl>
    <w:lvl w:ilvl="3" w:tplc="6910F3BA" w:tentative="1">
      <w:start w:val="1"/>
      <w:numFmt w:val="decimal"/>
      <w:lvlText w:val="%4."/>
      <w:lvlJc w:val="left"/>
      <w:pPr>
        <w:ind w:left="2880" w:hanging="360"/>
      </w:pPr>
    </w:lvl>
    <w:lvl w:ilvl="4" w:tplc="F01C2BC4" w:tentative="1">
      <w:start w:val="1"/>
      <w:numFmt w:val="lowerLetter"/>
      <w:lvlText w:val="%5."/>
      <w:lvlJc w:val="left"/>
      <w:pPr>
        <w:ind w:left="3600" w:hanging="360"/>
      </w:pPr>
    </w:lvl>
    <w:lvl w:ilvl="5" w:tplc="55D2CC44" w:tentative="1">
      <w:start w:val="1"/>
      <w:numFmt w:val="lowerRoman"/>
      <w:lvlText w:val="%6."/>
      <w:lvlJc w:val="right"/>
      <w:pPr>
        <w:ind w:left="4320" w:hanging="180"/>
      </w:pPr>
    </w:lvl>
    <w:lvl w:ilvl="6" w:tplc="E0A84354" w:tentative="1">
      <w:start w:val="1"/>
      <w:numFmt w:val="decimal"/>
      <w:lvlText w:val="%7."/>
      <w:lvlJc w:val="left"/>
      <w:pPr>
        <w:ind w:left="5040" w:hanging="360"/>
      </w:pPr>
    </w:lvl>
    <w:lvl w:ilvl="7" w:tplc="517099D0" w:tentative="1">
      <w:start w:val="1"/>
      <w:numFmt w:val="lowerLetter"/>
      <w:lvlText w:val="%8."/>
      <w:lvlJc w:val="left"/>
      <w:pPr>
        <w:ind w:left="5760" w:hanging="360"/>
      </w:pPr>
    </w:lvl>
    <w:lvl w:ilvl="8" w:tplc="25D81F82" w:tentative="1">
      <w:start w:val="1"/>
      <w:numFmt w:val="lowerRoman"/>
      <w:lvlText w:val="%9."/>
      <w:lvlJc w:val="right"/>
      <w:pPr>
        <w:ind w:left="6480" w:hanging="180"/>
      </w:pPr>
    </w:lvl>
  </w:abstractNum>
  <w:abstractNum w:abstractNumId="1" w15:restartNumberingAfterBreak="0">
    <w:nsid w:val="26216BEF"/>
    <w:multiLevelType w:val="hybridMultilevel"/>
    <w:tmpl w:val="19761474"/>
    <w:lvl w:ilvl="0" w:tplc="98EAB064">
      <w:start w:val="1"/>
      <w:numFmt w:val="bullet"/>
      <w:lvlText w:val=""/>
      <w:lvlJc w:val="left"/>
      <w:pPr>
        <w:ind w:left="947" w:hanging="360"/>
      </w:pPr>
      <w:rPr>
        <w:rFonts w:ascii="Symbol" w:hAnsi="Symbol" w:hint="default"/>
      </w:rPr>
    </w:lvl>
    <w:lvl w:ilvl="1" w:tplc="9708A6B0" w:tentative="1">
      <w:start w:val="1"/>
      <w:numFmt w:val="bullet"/>
      <w:lvlText w:val="o"/>
      <w:lvlJc w:val="left"/>
      <w:pPr>
        <w:ind w:left="1667" w:hanging="360"/>
      </w:pPr>
      <w:rPr>
        <w:rFonts w:ascii="Courier New" w:hAnsi="Courier New" w:cs="Courier New" w:hint="default"/>
      </w:rPr>
    </w:lvl>
    <w:lvl w:ilvl="2" w:tplc="2A1259DE" w:tentative="1">
      <w:start w:val="1"/>
      <w:numFmt w:val="bullet"/>
      <w:lvlText w:val=""/>
      <w:lvlJc w:val="left"/>
      <w:pPr>
        <w:ind w:left="2387" w:hanging="360"/>
      </w:pPr>
      <w:rPr>
        <w:rFonts w:ascii="Wingdings" w:hAnsi="Wingdings" w:hint="default"/>
      </w:rPr>
    </w:lvl>
    <w:lvl w:ilvl="3" w:tplc="F472642C" w:tentative="1">
      <w:start w:val="1"/>
      <w:numFmt w:val="bullet"/>
      <w:lvlText w:val=""/>
      <w:lvlJc w:val="left"/>
      <w:pPr>
        <w:ind w:left="3107" w:hanging="360"/>
      </w:pPr>
      <w:rPr>
        <w:rFonts w:ascii="Symbol" w:hAnsi="Symbol" w:hint="default"/>
      </w:rPr>
    </w:lvl>
    <w:lvl w:ilvl="4" w:tplc="4792FBB0" w:tentative="1">
      <w:start w:val="1"/>
      <w:numFmt w:val="bullet"/>
      <w:lvlText w:val="o"/>
      <w:lvlJc w:val="left"/>
      <w:pPr>
        <w:ind w:left="3827" w:hanging="360"/>
      </w:pPr>
      <w:rPr>
        <w:rFonts w:ascii="Courier New" w:hAnsi="Courier New" w:cs="Courier New" w:hint="default"/>
      </w:rPr>
    </w:lvl>
    <w:lvl w:ilvl="5" w:tplc="486AA2A2" w:tentative="1">
      <w:start w:val="1"/>
      <w:numFmt w:val="bullet"/>
      <w:lvlText w:val=""/>
      <w:lvlJc w:val="left"/>
      <w:pPr>
        <w:ind w:left="4547" w:hanging="360"/>
      </w:pPr>
      <w:rPr>
        <w:rFonts w:ascii="Wingdings" w:hAnsi="Wingdings" w:hint="default"/>
      </w:rPr>
    </w:lvl>
    <w:lvl w:ilvl="6" w:tplc="95EAD238" w:tentative="1">
      <w:start w:val="1"/>
      <w:numFmt w:val="bullet"/>
      <w:lvlText w:val=""/>
      <w:lvlJc w:val="left"/>
      <w:pPr>
        <w:ind w:left="5267" w:hanging="360"/>
      </w:pPr>
      <w:rPr>
        <w:rFonts w:ascii="Symbol" w:hAnsi="Symbol" w:hint="default"/>
      </w:rPr>
    </w:lvl>
    <w:lvl w:ilvl="7" w:tplc="4886B74A" w:tentative="1">
      <w:start w:val="1"/>
      <w:numFmt w:val="bullet"/>
      <w:lvlText w:val="o"/>
      <w:lvlJc w:val="left"/>
      <w:pPr>
        <w:ind w:left="5987" w:hanging="360"/>
      </w:pPr>
      <w:rPr>
        <w:rFonts w:ascii="Courier New" w:hAnsi="Courier New" w:cs="Courier New" w:hint="default"/>
      </w:rPr>
    </w:lvl>
    <w:lvl w:ilvl="8" w:tplc="4A24D7DA" w:tentative="1">
      <w:start w:val="1"/>
      <w:numFmt w:val="bullet"/>
      <w:lvlText w:val=""/>
      <w:lvlJc w:val="left"/>
      <w:pPr>
        <w:ind w:left="6707" w:hanging="360"/>
      </w:pPr>
      <w:rPr>
        <w:rFonts w:ascii="Wingdings" w:hAnsi="Wingdings" w:hint="default"/>
      </w:rPr>
    </w:lvl>
  </w:abstractNum>
  <w:abstractNum w:abstractNumId="2" w15:restartNumberingAfterBreak="0">
    <w:nsid w:val="48A939A3"/>
    <w:multiLevelType w:val="hybridMultilevel"/>
    <w:tmpl w:val="B0042A30"/>
    <w:lvl w:ilvl="0" w:tplc="040CA940">
      <w:numFmt w:val="bullet"/>
      <w:lvlText w:val=""/>
      <w:lvlJc w:val="left"/>
      <w:pPr>
        <w:ind w:left="720" w:hanging="360"/>
      </w:pPr>
      <w:rPr>
        <w:rFonts w:ascii="Wingdings" w:eastAsiaTheme="minorHAnsi" w:hAnsi="Wingdings" w:cstheme="minorBidi" w:hint="default"/>
      </w:rPr>
    </w:lvl>
    <w:lvl w:ilvl="1" w:tplc="A7F8598E" w:tentative="1">
      <w:start w:val="1"/>
      <w:numFmt w:val="bullet"/>
      <w:lvlText w:val="o"/>
      <w:lvlJc w:val="left"/>
      <w:pPr>
        <w:ind w:left="1440" w:hanging="360"/>
      </w:pPr>
      <w:rPr>
        <w:rFonts w:ascii="Courier New" w:hAnsi="Courier New" w:cs="Courier New" w:hint="default"/>
      </w:rPr>
    </w:lvl>
    <w:lvl w:ilvl="2" w:tplc="F5A08EBA" w:tentative="1">
      <w:start w:val="1"/>
      <w:numFmt w:val="bullet"/>
      <w:lvlText w:val=""/>
      <w:lvlJc w:val="left"/>
      <w:pPr>
        <w:ind w:left="2160" w:hanging="360"/>
      </w:pPr>
      <w:rPr>
        <w:rFonts w:ascii="Wingdings" w:hAnsi="Wingdings" w:hint="default"/>
      </w:rPr>
    </w:lvl>
    <w:lvl w:ilvl="3" w:tplc="00B471B2" w:tentative="1">
      <w:start w:val="1"/>
      <w:numFmt w:val="bullet"/>
      <w:lvlText w:val=""/>
      <w:lvlJc w:val="left"/>
      <w:pPr>
        <w:ind w:left="2880" w:hanging="360"/>
      </w:pPr>
      <w:rPr>
        <w:rFonts w:ascii="Symbol" w:hAnsi="Symbol" w:hint="default"/>
      </w:rPr>
    </w:lvl>
    <w:lvl w:ilvl="4" w:tplc="5A70EA9E" w:tentative="1">
      <w:start w:val="1"/>
      <w:numFmt w:val="bullet"/>
      <w:lvlText w:val="o"/>
      <w:lvlJc w:val="left"/>
      <w:pPr>
        <w:ind w:left="3600" w:hanging="360"/>
      </w:pPr>
      <w:rPr>
        <w:rFonts w:ascii="Courier New" w:hAnsi="Courier New" w:cs="Courier New" w:hint="default"/>
      </w:rPr>
    </w:lvl>
    <w:lvl w:ilvl="5" w:tplc="4F388A3A" w:tentative="1">
      <w:start w:val="1"/>
      <w:numFmt w:val="bullet"/>
      <w:lvlText w:val=""/>
      <w:lvlJc w:val="left"/>
      <w:pPr>
        <w:ind w:left="4320" w:hanging="360"/>
      </w:pPr>
      <w:rPr>
        <w:rFonts w:ascii="Wingdings" w:hAnsi="Wingdings" w:hint="default"/>
      </w:rPr>
    </w:lvl>
    <w:lvl w:ilvl="6" w:tplc="3574F5DC" w:tentative="1">
      <w:start w:val="1"/>
      <w:numFmt w:val="bullet"/>
      <w:lvlText w:val=""/>
      <w:lvlJc w:val="left"/>
      <w:pPr>
        <w:ind w:left="5040" w:hanging="360"/>
      </w:pPr>
      <w:rPr>
        <w:rFonts w:ascii="Symbol" w:hAnsi="Symbol" w:hint="default"/>
      </w:rPr>
    </w:lvl>
    <w:lvl w:ilvl="7" w:tplc="ADCCFC82" w:tentative="1">
      <w:start w:val="1"/>
      <w:numFmt w:val="bullet"/>
      <w:lvlText w:val="o"/>
      <w:lvlJc w:val="left"/>
      <w:pPr>
        <w:ind w:left="5760" w:hanging="360"/>
      </w:pPr>
      <w:rPr>
        <w:rFonts w:ascii="Courier New" w:hAnsi="Courier New" w:cs="Courier New" w:hint="default"/>
      </w:rPr>
    </w:lvl>
    <w:lvl w:ilvl="8" w:tplc="9A007868" w:tentative="1">
      <w:start w:val="1"/>
      <w:numFmt w:val="bullet"/>
      <w:lvlText w:val=""/>
      <w:lvlJc w:val="left"/>
      <w:pPr>
        <w:ind w:left="6480" w:hanging="360"/>
      </w:pPr>
      <w:rPr>
        <w:rFonts w:ascii="Wingdings" w:hAnsi="Wingdings" w:hint="default"/>
      </w:rPr>
    </w:lvl>
  </w:abstractNum>
  <w:abstractNum w:abstractNumId="3" w15:restartNumberingAfterBreak="0">
    <w:nsid w:val="6D1227FD"/>
    <w:multiLevelType w:val="hybridMultilevel"/>
    <w:tmpl w:val="FB743D0C"/>
    <w:lvl w:ilvl="0" w:tplc="86D8B200">
      <w:numFmt w:val="bullet"/>
      <w:lvlText w:val=""/>
      <w:lvlJc w:val="left"/>
      <w:pPr>
        <w:ind w:left="720" w:hanging="360"/>
      </w:pPr>
      <w:rPr>
        <w:rFonts w:ascii="Wingdings" w:eastAsiaTheme="minorHAnsi" w:hAnsi="Wingdings" w:cstheme="minorBidi" w:hint="default"/>
      </w:rPr>
    </w:lvl>
    <w:lvl w:ilvl="1" w:tplc="2B76ADE2" w:tentative="1">
      <w:start w:val="1"/>
      <w:numFmt w:val="bullet"/>
      <w:lvlText w:val="o"/>
      <w:lvlJc w:val="left"/>
      <w:pPr>
        <w:ind w:left="1440" w:hanging="360"/>
      </w:pPr>
      <w:rPr>
        <w:rFonts w:ascii="Courier New" w:hAnsi="Courier New" w:cs="Courier New" w:hint="default"/>
      </w:rPr>
    </w:lvl>
    <w:lvl w:ilvl="2" w:tplc="2DF68E50" w:tentative="1">
      <w:start w:val="1"/>
      <w:numFmt w:val="bullet"/>
      <w:lvlText w:val=""/>
      <w:lvlJc w:val="left"/>
      <w:pPr>
        <w:ind w:left="2160" w:hanging="360"/>
      </w:pPr>
      <w:rPr>
        <w:rFonts w:ascii="Wingdings" w:hAnsi="Wingdings" w:hint="default"/>
      </w:rPr>
    </w:lvl>
    <w:lvl w:ilvl="3" w:tplc="12246EC8" w:tentative="1">
      <w:start w:val="1"/>
      <w:numFmt w:val="bullet"/>
      <w:lvlText w:val=""/>
      <w:lvlJc w:val="left"/>
      <w:pPr>
        <w:ind w:left="2880" w:hanging="360"/>
      </w:pPr>
      <w:rPr>
        <w:rFonts w:ascii="Symbol" w:hAnsi="Symbol" w:hint="default"/>
      </w:rPr>
    </w:lvl>
    <w:lvl w:ilvl="4" w:tplc="7610C168" w:tentative="1">
      <w:start w:val="1"/>
      <w:numFmt w:val="bullet"/>
      <w:lvlText w:val="o"/>
      <w:lvlJc w:val="left"/>
      <w:pPr>
        <w:ind w:left="3600" w:hanging="360"/>
      </w:pPr>
      <w:rPr>
        <w:rFonts w:ascii="Courier New" w:hAnsi="Courier New" w:cs="Courier New" w:hint="default"/>
      </w:rPr>
    </w:lvl>
    <w:lvl w:ilvl="5" w:tplc="317A9034" w:tentative="1">
      <w:start w:val="1"/>
      <w:numFmt w:val="bullet"/>
      <w:lvlText w:val=""/>
      <w:lvlJc w:val="left"/>
      <w:pPr>
        <w:ind w:left="4320" w:hanging="360"/>
      </w:pPr>
      <w:rPr>
        <w:rFonts w:ascii="Wingdings" w:hAnsi="Wingdings" w:hint="default"/>
      </w:rPr>
    </w:lvl>
    <w:lvl w:ilvl="6" w:tplc="B046F496" w:tentative="1">
      <w:start w:val="1"/>
      <w:numFmt w:val="bullet"/>
      <w:lvlText w:val=""/>
      <w:lvlJc w:val="left"/>
      <w:pPr>
        <w:ind w:left="5040" w:hanging="360"/>
      </w:pPr>
      <w:rPr>
        <w:rFonts w:ascii="Symbol" w:hAnsi="Symbol" w:hint="default"/>
      </w:rPr>
    </w:lvl>
    <w:lvl w:ilvl="7" w:tplc="C1F42CB8" w:tentative="1">
      <w:start w:val="1"/>
      <w:numFmt w:val="bullet"/>
      <w:lvlText w:val="o"/>
      <w:lvlJc w:val="left"/>
      <w:pPr>
        <w:ind w:left="5760" w:hanging="360"/>
      </w:pPr>
      <w:rPr>
        <w:rFonts w:ascii="Courier New" w:hAnsi="Courier New" w:cs="Courier New" w:hint="default"/>
      </w:rPr>
    </w:lvl>
    <w:lvl w:ilvl="8" w:tplc="1A6E5746" w:tentative="1">
      <w:start w:val="1"/>
      <w:numFmt w:val="bullet"/>
      <w:lvlText w:val=""/>
      <w:lvlJc w:val="left"/>
      <w:pPr>
        <w:ind w:left="6480" w:hanging="360"/>
      </w:pPr>
      <w:rPr>
        <w:rFonts w:ascii="Wingdings" w:hAnsi="Wingdings" w:hint="default"/>
      </w:rPr>
    </w:lvl>
  </w:abstractNum>
  <w:abstractNum w:abstractNumId="4" w15:restartNumberingAfterBreak="0">
    <w:nsid w:val="6FE73E22"/>
    <w:multiLevelType w:val="hybridMultilevel"/>
    <w:tmpl w:val="891A0B8A"/>
    <w:lvl w:ilvl="0" w:tplc="11DA347C">
      <w:start w:val="1"/>
      <w:numFmt w:val="decimal"/>
      <w:lvlText w:val="[%1]"/>
      <w:lvlJc w:val="left"/>
      <w:pPr>
        <w:tabs>
          <w:tab w:val="num" w:pos="284"/>
        </w:tabs>
        <w:ind w:left="284" w:firstLine="76"/>
      </w:pPr>
      <w:rPr>
        <w:rFonts w:hint="default"/>
      </w:rPr>
    </w:lvl>
    <w:lvl w:ilvl="1" w:tplc="058408F6" w:tentative="1">
      <w:start w:val="1"/>
      <w:numFmt w:val="lowerLetter"/>
      <w:lvlText w:val="%2."/>
      <w:lvlJc w:val="left"/>
      <w:pPr>
        <w:ind w:left="1440" w:hanging="360"/>
      </w:pPr>
    </w:lvl>
    <w:lvl w:ilvl="2" w:tplc="39607F4C" w:tentative="1">
      <w:start w:val="1"/>
      <w:numFmt w:val="lowerRoman"/>
      <w:lvlText w:val="%3."/>
      <w:lvlJc w:val="right"/>
      <w:pPr>
        <w:ind w:left="2160" w:hanging="180"/>
      </w:pPr>
    </w:lvl>
    <w:lvl w:ilvl="3" w:tplc="0428C0A2" w:tentative="1">
      <w:start w:val="1"/>
      <w:numFmt w:val="decimal"/>
      <w:lvlText w:val="%4."/>
      <w:lvlJc w:val="left"/>
      <w:pPr>
        <w:ind w:left="2880" w:hanging="360"/>
      </w:pPr>
    </w:lvl>
    <w:lvl w:ilvl="4" w:tplc="79067B10" w:tentative="1">
      <w:start w:val="1"/>
      <w:numFmt w:val="lowerLetter"/>
      <w:lvlText w:val="%5."/>
      <w:lvlJc w:val="left"/>
      <w:pPr>
        <w:ind w:left="3600" w:hanging="360"/>
      </w:pPr>
    </w:lvl>
    <w:lvl w:ilvl="5" w:tplc="7C66ECD0" w:tentative="1">
      <w:start w:val="1"/>
      <w:numFmt w:val="lowerRoman"/>
      <w:lvlText w:val="%6."/>
      <w:lvlJc w:val="right"/>
      <w:pPr>
        <w:ind w:left="4320" w:hanging="180"/>
      </w:pPr>
    </w:lvl>
    <w:lvl w:ilvl="6" w:tplc="84343754" w:tentative="1">
      <w:start w:val="1"/>
      <w:numFmt w:val="decimal"/>
      <w:lvlText w:val="%7."/>
      <w:lvlJc w:val="left"/>
      <w:pPr>
        <w:ind w:left="5040" w:hanging="360"/>
      </w:pPr>
    </w:lvl>
    <w:lvl w:ilvl="7" w:tplc="F2647A5A" w:tentative="1">
      <w:start w:val="1"/>
      <w:numFmt w:val="lowerLetter"/>
      <w:lvlText w:val="%8."/>
      <w:lvlJc w:val="left"/>
      <w:pPr>
        <w:ind w:left="5760" w:hanging="360"/>
      </w:pPr>
    </w:lvl>
    <w:lvl w:ilvl="8" w:tplc="68923B6C"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D1"/>
    <w:rsid w:val="00050A4A"/>
    <w:rsid w:val="00080CD3"/>
    <w:rsid w:val="0009106C"/>
    <w:rsid w:val="000A33FC"/>
    <w:rsid w:val="000C6AD1"/>
    <w:rsid w:val="000E226C"/>
    <w:rsid w:val="001D1390"/>
    <w:rsid w:val="001D5424"/>
    <w:rsid w:val="001F1676"/>
    <w:rsid w:val="001F1A85"/>
    <w:rsid w:val="0020704B"/>
    <w:rsid w:val="00221FB9"/>
    <w:rsid w:val="00253308"/>
    <w:rsid w:val="0026756E"/>
    <w:rsid w:val="00273E60"/>
    <w:rsid w:val="00293C36"/>
    <w:rsid w:val="002A717E"/>
    <w:rsid w:val="002B6356"/>
    <w:rsid w:val="00322803"/>
    <w:rsid w:val="00337502"/>
    <w:rsid w:val="0034515D"/>
    <w:rsid w:val="0035475A"/>
    <w:rsid w:val="00385137"/>
    <w:rsid w:val="00394E20"/>
    <w:rsid w:val="00396087"/>
    <w:rsid w:val="003A5833"/>
    <w:rsid w:val="003D1BCB"/>
    <w:rsid w:val="003F724E"/>
    <w:rsid w:val="00420972"/>
    <w:rsid w:val="00425AF2"/>
    <w:rsid w:val="004A3755"/>
    <w:rsid w:val="004C1F8F"/>
    <w:rsid w:val="004D2C0F"/>
    <w:rsid w:val="004D2E4E"/>
    <w:rsid w:val="004D3CAB"/>
    <w:rsid w:val="004F52C1"/>
    <w:rsid w:val="004F6EE4"/>
    <w:rsid w:val="005218AD"/>
    <w:rsid w:val="005223F4"/>
    <w:rsid w:val="0055274C"/>
    <w:rsid w:val="00561E1D"/>
    <w:rsid w:val="00593D04"/>
    <w:rsid w:val="00597042"/>
    <w:rsid w:val="005A046E"/>
    <w:rsid w:val="005A6123"/>
    <w:rsid w:val="005D57C7"/>
    <w:rsid w:val="005D77E4"/>
    <w:rsid w:val="005F33F9"/>
    <w:rsid w:val="005F3CB5"/>
    <w:rsid w:val="006028CB"/>
    <w:rsid w:val="006049A0"/>
    <w:rsid w:val="006228A2"/>
    <w:rsid w:val="00622D96"/>
    <w:rsid w:val="00625B6F"/>
    <w:rsid w:val="00654D1E"/>
    <w:rsid w:val="006560A5"/>
    <w:rsid w:val="006833B5"/>
    <w:rsid w:val="0069451B"/>
    <w:rsid w:val="00697B72"/>
    <w:rsid w:val="006B42F3"/>
    <w:rsid w:val="006C1B39"/>
    <w:rsid w:val="006D2E41"/>
    <w:rsid w:val="006E34AF"/>
    <w:rsid w:val="00703051"/>
    <w:rsid w:val="00703407"/>
    <w:rsid w:val="00717AD2"/>
    <w:rsid w:val="007368FD"/>
    <w:rsid w:val="007535F8"/>
    <w:rsid w:val="00764827"/>
    <w:rsid w:val="007669AC"/>
    <w:rsid w:val="007B21B4"/>
    <w:rsid w:val="007C493A"/>
    <w:rsid w:val="007C7F85"/>
    <w:rsid w:val="007E111C"/>
    <w:rsid w:val="007E707C"/>
    <w:rsid w:val="00825183"/>
    <w:rsid w:val="0087550C"/>
    <w:rsid w:val="008A0742"/>
    <w:rsid w:val="008D59E9"/>
    <w:rsid w:val="008E7B8C"/>
    <w:rsid w:val="00923E68"/>
    <w:rsid w:val="00925563"/>
    <w:rsid w:val="00927301"/>
    <w:rsid w:val="00942DC0"/>
    <w:rsid w:val="009536C0"/>
    <w:rsid w:val="009930F3"/>
    <w:rsid w:val="009E28C2"/>
    <w:rsid w:val="00A00369"/>
    <w:rsid w:val="00A10ACC"/>
    <w:rsid w:val="00A21CD3"/>
    <w:rsid w:val="00A40AFB"/>
    <w:rsid w:val="00A4111F"/>
    <w:rsid w:val="00AC009E"/>
    <w:rsid w:val="00AD0B15"/>
    <w:rsid w:val="00AF00DD"/>
    <w:rsid w:val="00AF389B"/>
    <w:rsid w:val="00B27888"/>
    <w:rsid w:val="00B31D49"/>
    <w:rsid w:val="00B33C55"/>
    <w:rsid w:val="00B7586C"/>
    <w:rsid w:val="00B86263"/>
    <w:rsid w:val="00B873C5"/>
    <w:rsid w:val="00B974D9"/>
    <w:rsid w:val="00BB5DB9"/>
    <w:rsid w:val="00C45742"/>
    <w:rsid w:val="00C45EF2"/>
    <w:rsid w:val="00C977D0"/>
    <w:rsid w:val="00CB09CF"/>
    <w:rsid w:val="00CC1B16"/>
    <w:rsid w:val="00CC5976"/>
    <w:rsid w:val="00CD2B96"/>
    <w:rsid w:val="00CE0ECA"/>
    <w:rsid w:val="00D021B5"/>
    <w:rsid w:val="00D31A7D"/>
    <w:rsid w:val="00D42602"/>
    <w:rsid w:val="00D43152"/>
    <w:rsid w:val="00D74B07"/>
    <w:rsid w:val="00D831DE"/>
    <w:rsid w:val="00DA64FB"/>
    <w:rsid w:val="00DD214A"/>
    <w:rsid w:val="00E016EE"/>
    <w:rsid w:val="00E03760"/>
    <w:rsid w:val="00E20803"/>
    <w:rsid w:val="00E43408"/>
    <w:rsid w:val="00E5050F"/>
    <w:rsid w:val="00E55D40"/>
    <w:rsid w:val="00E5683A"/>
    <w:rsid w:val="00E86050"/>
    <w:rsid w:val="00EB2000"/>
    <w:rsid w:val="00EB2DCA"/>
    <w:rsid w:val="00EF2A95"/>
    <w:rsid w:val="00F006CD"/>
    <w:rsid w:val="00F315A3"/>
    <w:rsid w:val="00F34CD6"/>
    <w:rsid w:val="00F709A6"/>
    <w:rsid w:val="00F74254"/>
    <w:rsid w:val="00F7603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FD337"/>
  <w15:chartTrackingRefBased/>
  <w15:docId w15:val="{3840F3B4-6871-4A02-85A0-4C85EF81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rPr>
  </w:style>
  <w:style w:type="character" w:customStyle="1" w:styleId="IOPTitleChar">
    <w:name w:val="IOPTitle Char"/>
    <w:basedOn w:val="DefaultParagraphFont"/>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DefaultParagraphFont"/>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DefaultParagraphFont"/>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 w:type="character" w:customStyle="1" w:styleId="mi">
    <w:name w:val="mi"/>
    <w:basedOn w:val="DefaultParagraphFont"/>
    <w:rsid w:val="003F724E"/>
  </w:style>
  <w:style w:type="character" w:customStyle="1" w:styleId="mo">
    <w:name w:val="mo"/>
    <w:basedOn w:val="DefaultParagraphFont"/>
    <w:rsid w:val="003F724E"/>
  </w:style>
  <w:style w:type="character" w:customStyle="1" w:styleId="mn">
    <w:name w:val="mn"/>
    <w:basedOn w:val="DefaultParagraphFont"/>
    <w:rsid w:val="003F724E"/>
  </w:style>
  <w:style w:type="character" w:styleId="PlaceholderText">
    <w:name w:val="Placeholder Text"/>
    <w:basedOn w:val="DefaultParagraphFont"/>
    <w:uiPriority w:val="99"/>
    <w:semiHidden/>
    <w:rsid w:val="003F724E"/>
    <w:rPr>
      <w:color w:val="808080"/>
    </w:rPr>
  </w:style>
  <w:style w:type="character" w:styleId="Hyperlink">
    <w:name w:val="Hyperlink"/>
    <w:basedOn w:val="DefaultParagraphFont"/>
    <w:uiPriority w:val="99"/>
    <w:unhideWhenUsed/>
    <w:rsid w:val="004F52C1"/>
    <w:rPr>
      <w:color w:val="0563C1" w:themeColor="hyperlink"/>
      <w:u w:val="single"/>
    </w:rPr>
  </w:style>
  <w:style w:type="character" w:customStyle="1" w:styleId="UnresolvedMention1">
    <w:name w:val="Unresolved Mention1"/>
    <w:basedOn w:val="DefaultParagraphFont"/>
    <w:uiPriority w:val="99"/>
    <w:rsid w:val="004F5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IOPP-WordTemplateLarge.dotx</Template>
  <TotalTime>64</TotalTime>
  <Pages>6</Pages>
  <Words>2612</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Eggleton</dc:creator>
  <cp:lastModifiedBy>luoy25@miamioh.edu</cp:lastModifiedBy>
  <cp:revision>13</cp:revision>
  <dcterms:created xsi:type="dcterms:W3CDTF">2020-11-30T01:24:00Z</dcterms:created>
  <dcterms:modified xsi:type="dcterms:W3CDTF">2020-12-01T22:52:00Z</dcterms:modified>
</cp:coreProperties>
</file>